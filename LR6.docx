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C8E" w:rsidRPr="00F61496" w:rsidRDefault="00503C8E" w:rsidP="00503C8E">
      <w:pPr>
        <w:jc w:val="center"/>
      </w:pPr>
      <w:r w:rsidRPr="00F61496">
        <w:t>Министерство</w:t>
      </w:r>
      <w:r w:rsidR="005E596E">
        <w:t xml:space="preserve"> науки и</w:t>
      </w:r>
      <w:r w:rsidRPr="00F61496">
        <w:t xml:space="preserve"> </w:t>
      </w:r>
      <w:r w:rsidR="005E596E">
        <w:t xml:space="preserve">высшего </w:t>
      </w:r>
      <w:r w:rsidRPr="00F61496">
        <w:t>образования</w:t>
      </w:r>
      <w:r w:rsidR="005E596E">
        <w:t xml:space="preserve"> </w:t>
      </w:r>
      <w:r w:rsidRPr="00F61496">
        <w:t>Российской Федерации</w:t>
      </w:r>
    </w:p>
    <w:p w:rsidR="00503C8E" w:rsidRPr="00F61496" w:rsidRDefault="00503C8E" w:rsidP="00503C8E">
      <w:pPr>
        <w:jc w:val="center"/>
      </w:pPr>
      <w:r w:rsidRPr="00F61496">
        <w:t>Пензенский государственный университет</w:t>
      </w:r>
    </w:p>
    <w:p w:rsidR="00503C8E" w:rsidRPr="00F61496" w:rsidRDefault="00503C8E" w:rsidP="00503C8E">
      <w:pPr>
        <w:jc w:val="center"/>
      </w:pPr>
      <w:r w:rsidRPr="00F61496">
        <w:t xml:space="preserve">Кафедра </w:t>
      </w:r>
      <w:r>
        <w:t>«Вычислительная техника»</w:t>
      </w:r>
    </w:p>
    <w:p w:rsidR="00503C8E" w:rsidRDefault="00503C8E" w:rsidP="00503C8E">
      <w:pPr>
        <w:jc w:val="center"/>
        <w:rPr>
          <w:rFonts w:ascii="Arial" w:hAnsi="Arial" w:cs="Arial"/>
        </w:rPr>
      </w:pPr>
    </w:p>
    <w:p w:rsidR="00503C8E" w:rsidRDefault="00503C8E" w:rsidP="00503C8E">
      <w:pPr>
        <w:jc w:val="center"/>
        <w:rPr>
          <w:rFonts w:ascii="Arial" w:hAnsi="Arial" w:cs="Arial"/>
        </w:rPr>
      </w:pPr>
    </w:p>
    <w:p w:rsidR="00503C8E" w:rsidRDefault="00503C8E" w:rsidP="00503C8E">
      <w:pPr>
        <w:jc w:val="center"/>
        <w:rPr>
          <w:rFonts w:ascii="Arial" w:hAnsi="Arial" w:cs="Arial"/>
        </w:rPr>
      </w:pPr>
    </w:p>
    <w:p w:rsidR="00503C8E" w:rsidRDefault="00503C8E" w:rsidP="00503C8E">
      <w:pPr>
        <w:jc w:val="center"/>
        <w:rPr>
          <w:rFonts w:ascii="Arial" w:hAnsi="Arial" w:cs="Arial"/>
        </w:rPr>
      </w:pPr>
    </w:p>
    <w:p w:rsidR="00503C8E" w:rsidRDefault="00503C8E" w:rsidP="00503C8E">
      <w:pPr>
        <w:jc w:val="center"/>
        <w:rPr>
          <w:rFonts w:ascii="Arial" w:hAnsi="Arial" w:cs="Arial"/>
        </w:rPr>
      </w:pPr>
    </w:p>
    <w:p w:rsidR="00503C8E" w:rsidRDefault="00503C8E" w:rsidP="00503C8E">
      <w:pPr>
        <w:jc w:val="center"/>
        <w:rPr>
          <w:rFonts w:ascii="Arial" w:hAnsi="Arial" w:cs="Arial"/>
        </w:rPr>
      </w:pPr>
    </w:p>
    <w:p w:rsidR="00503C8E" w:rsidRDefault="00503C8E" w:rsidP="00503C8E">
      <w:pPr>
        <w:jc w:val="center"/>
        <w:rPr>
          <w:rFonts w:ascii="Arial" w:hAnsi="Arial" w:cs="Arial"/>
        </w:rPr>
      </w:pPr>
    </w:p>
    <w:p w:rsidR="00503C8E" w:rsidRDefault="00503C8E" w:rsidP="00503C8E">
      <w:pPr>
        <w:jc w:val="center"/>
        <w:rPr>
          <w:rFonts w:ascii="Arial" w:hAnsi="Arial" w:cs="Arial"/>
        </w:rPr>
      </w:pPr>
    </w:p>
    <w:p w:rsidR="00503C8E" w:rsidRDefault="00503C8E" w:rsidP="00503C8E">
      <w:pPr>
        <w:jc w:val="center"/>
        <w:rPr>
          <w:rFonts w:ascii="Arial" w:hAnsi="Arial" w:cs="Arial"/>
        </w:rPr>
      </w:pPr>
    </w:p>
    <w:p w:rsidR="00503C8E" w:rsidRDefault="00503C8E" w:rsidP="00503C8E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503C8E" w:rsidRPr="00955B3A" w:rsidRDefault="00503C8E" w:rsidP="00503C8E">
      <w:pPr>
        <w:jc w:val="center"/>
      </w:pPr>
      <w:r w:rsidRPr="00267FBC">
        <w:t>по лабораторной работе №</w:t>
      </w:r>
      <w:r w:rsidR="00955B3A">
        <w:t>6</w:t>
      </w:r>
    </w:p>
    <w:p w:rsidR="00503C8E" w:rsidRPr="00267FBC" w:rsidRDefault="00503C8E" w:rsidP="00503C8E">
      <w:pPr>
        <w:jc w:val="center"/>
      </w:pPr>
      <w:r w:rsidRPr="00267FBC">
        <w:t>по курсу «</w:t>
      </w:r>
      <w:r w:rsidR="008D1A14">
        <w:rPr>
          <w:color w:val="000000"/>
          <w:sz w:val="27"/>
          <w:szCs w:val="27"/>
        </w:rPr>
        <w:t>Логика и основы алгоритмизации в инженерных задачах</w:t>
      </w:r>
      <w:r w:rsidRPr="00267FBC">
        <w:t>»</w:t>
      </w:r>
    </w:p>
    <w:p w:rsidR="00503C8E" w:rsidRPr="00267FBC" w:rsidRDefault="00503C8E" w:rsidP="00503C8E">
      <w:pPr>
        <w:jc w:val="center"/>
      </w:pPr>
      <w:r w:rsidRPr="00267FBC">
        <w:t>на тему «</w:t>
      </w:r>
      <w:r w:rsidR="00955B3A">
        <w:t>унарные и бинарные операции над графами</w:t>
      </w:r>
      <w:r w:rsidRPr="00267FBC">
        <w:t>»</w:t>
      </w:r>
    </w:p>
    <w:p w:rsidR="00503C8E" w:rsidRDefault="00503C8E" w:rsidP="00503C8E">
      <w:pPr>
        <w:jc w:val="right"/>
      </w:pPr>
    </w:p>
    <w:p w:rsidR="008D1A14" w:rsidRDefault="008D1A14" w:rsidP="00503C8E">
      <w:pPr>
        <w:jc w:val="right"/>
        <w:rPr>
          <w:rFonts w:ascii="Arial" w:hAnsi="Arial" w:cs="Arial"/>
        </w:rPr>
      </w:pPr>
    </w:p>
    <w:p w:rsidR="00503C8E" w:rsidRDefault="00503C8E" w:rsidP="00503C8E">
      <w:pPr>
        <w:jc w:val="right"/>
        <w:rPr>
          <w:rFonts w:ascii="Arial" w:hAnsi="Arial" w:cs="Arial"/>
        </w:rPr>
      </w:pPr>
    </w:p>
    <w:p w:rsidR="00503C8E" w:rsidRDefault="00503C8E" w:rsidP="00503C8E">
      <w:pPr>
        <w:jc w:val="right"/>
        <w:rPr>
          <w:rFonts w:ascii="Arial" w:hAnsi="Arial" w:cs="Arial"/>
        </w:rPr>
      </w:pPr>
    </w:p>
    <w:p w:rsidR="00503C8E" w:rsidRDefault="00503C8E" w:rsidP="00503C8E">
      <w:pPr>
        <w:jc w:val="right"/>
        <w:rPr>
          <w:rFonts w:ascii="Arial" w:hAnsi="Arial" w:cs="Arial"/>
        </w:rPr>
      </w:pPr>
    </w:p>
    <w:p w:rsidR="00503C8E" w:rsidRDefault="00503C8E" w:rsidP="00503C8E">
      <w:pPr>
        <w:jc w:val="right"/>
        <w:rPr>
          <w:rFonts w:ascii="Arial" w:hAnsi="Arial" w:cs="Arial"/>
        </w:rPr>
      </w:pPr>
    </w:p>
    <w:p w:rsidR="008D1A14" w:rsidRDefault="008D1A14" w:rsidP="00503C8E">
      <w:pPr>
        <w:jc w:val="right"/>
        <w:rPr>
          <w:rFonts w:ascii="Arial" w:hAnsi="Arial" w:cs="Arial"/>
        </w:rPr>
      </w:pPr>
    </w:p>
    <w:p w:rsidR="00503C8E" w:rsidRDefault="00503C8E" w:rsidP="00503C8E">
      <w:pPr>
        <w:jc w:val="right"/>
        <w:rPr>
          <w:rFonts w:ascii="Arial" w:hAnsi="Arial" w:cs="Arial"/>
        </w:rPr>
      </w:pPr>
    </w:p>
    <w:p w:rsidR="00503C8E" w:rsidRDefault="00503C8E" w:rsidP="00503C8E">
      <w:pPr>
        <w:jc w:val="right"/>
        <w:rPr>
          <w:rFonts w:ascii="Arial" w:hAnsi="Arial" w:cs="Arial"/>
        </w:rPr>
      </w:pPr>
    </w:p>
    <w:p w:rsidR="00503C8E" w:rsidRDefault="00503C8E" w:rsidP="00503C8E">
      <w:pPr>
        <w:jc w:val="right"/>
        <w:rPr>
          <w:rFonts w:ascii="Arial" w:hAnsi="Arial" w:cs="Arial"/>
        </w:rPr>
      </w:pPr>
    </w:p>
    <w:p w:rsidR="00503C8E" w:rsidRPr="002C5917" w:rsidRDefault="00503C8E" w:rsidP="00503C8E">
      <w:pPr>
        <w:jc w:val="right"/>
      </w:pPr>
      <w:r w:rsidRPr="002C5917">
        <w:t>Выполнил:</w:t>
      </w:r>
    </w:p>
    <w:p w:rsidR="00503C8E" w:rsidRPr="002C5917" w:rsidRDefault="00503C8E" w:rsidP="008D1A14">
      <w:pPr>
        <w:jc w:val="right"/>
      </w:pPr>
      <w:r w:rsidRPr="002C5917">
        <w:tab/>
        <w:t>студент</w:t>
      </w:r>
      <w:r w:rsidR="00955B3A">
        <w:t>ы</w:t>
      </w:r>
      <w:r w:rsidRPr="002C5917">
        <w:t xml:space="preserve"> групп</w:t>
      </w:r>
      <w:r w:rsidR="0022589C">
        <w:t>ы</w:t>
      </w:r>
      <w:r w:rsidRPr="002C5917">
        <w:t xml:space="preserve"> </w:t>
      </w:r>
      <w:r>
        <w:t>22</w:t>
      </w:r>
      <w:r w:rsidRPr="002C5917">
        <w:t>ВВ</w:t>
      </w:r>
      <w:r w:rsidR="007067C9">
        <w:t>В</w:t>
      </w:r>
      <w:r w:rsidRPr="002C5917">
        <w:t>1</w:t>
      </w:r>
    </w:p>
    <w:p w:rsidR="00503C8E" w:rsidRDefault="00955B3A" w:rsidP="00503C8E">
      <w:pPr>
        <w:jc w:val="right"/>
      </w:pPr>
      <w:r>
        <w:t>Матросов А.М.</w:t>
      </w:r>
    </w:p>
    <w:p w:rsidR="00955B3A" w:rsidRPr="002C5917" w:rsidRDefault="00955B3A" w:rsidP="00503C8E">
      <w:pPr>
        <w:jc w:val="right"/>
      </w:pPr>
      <w:r>
        <w:t>Пяткин М.Э.</w:t>
      </w:r>
    </w:p>
    <w:p w:rsidR="00503C8E" w:rsidRPr="002C5917" w:rsidRDefault="00503C8E" w:rsidP="00503C8E">
      <w:pPr>
        <w:jc w:val="right"/>
      </w:pPr>
      <w:r w:rsidRPr="002C5917">
        <w:t>Принял:</w:t>
      </w:r>
    </w:p>
    <w:p w:rsidR="00503C8E" w:rsidRDefault="00503C8E" w:rsidP="00503C8E">
      <w:pPr>
        <w:jc w:val="right"/>
      </w:pPr>
      <w:r w:rsidRPr="002C5917">
        <w:tab/>
      </w:r>
      <w:r w:rsidR="005C1EB5">
        <w:t xml:space="preserve">к.т.н. доцент </w:t>
      </w:r>
      <w:r w:rsidR="008D1A14">
        <w:t>Юрова О</w:t>
      </w:r>
      <w:r w:rsidR="00B35432">
        <w:t>.</w:t>
      </w:r>
      <w:r w:rsidR="008D1A14">
        <w:t>В.</w:t>
      </w:r>
    </w:p>
    <w:p w:rsidR="008D1A14" w:rsidRPr="002C5917" w:rsidRDefault="008D1A14" w:rsidP="00503C8E">
      <w:pPr>
        <w:jc w:val="right"/>
      </w:pPr>
      <w:r>
        <w:t>к.э.н. доцент Акифьев И.В.</w:t>
      </w:r>
    </w:p>
    <w:p w:rsidR="00503C8E" w:rsidRDefault="00503C8E" w:rsidP="00503C8E">
      <w:pPr>
        <w:jc w:val="center"/>
        <w:rPr>
          <w:rFonts w:ascii="Arial" w:hAnsi="Arial" w:cs="Arial"/>
        </w:rPr>
      </w:pPr>
    </w:p>
    <w:p w:rsidR="00503C8E" w:rsidRDefault="00503C8E" w:rsidP="00503C8E">
      <w:pPr>
        <w:jc w:val="center"/>
        <w:rPr>
          <w:rFonts w:ascii="Arial" w:hAnsi="Arial" w:cs="Arial"/>
        </w:rPr>
      </w:pPr>
    </w:p>
    <w:p w:rsidR="00503C8E" w:rsidRDefault="00503C8E" w:rsidP="00503C8E">
      <w:pPr>
        <w:jc w:val="center"/>
        <w:rPr>
          <w:rFonts w:ascii="Arial" w:hAnsi="Arial" w:cs="Arial"/>
        </w:rPr>
      </w:pPr>
    </w:p>
    <w:p w:rsidR="008D1A14" w:rsidRDefault="008D1A14" w:rsidP="00503C8E">
      <w:pPr>
        <w:jc w:val="center"/>
        <w:rPr>
          <w:rFonts w:ascii="Arial" w:hAnsi="Arial" w:cs="Arial"/>
        </w:rPr>
      </w:pPr>
    </w:p>
    <w:p w:rsidR="00503C8E" w:rsidRDefault="00503C8E" w:rsidP="00503C8E">
      <w:pPr>
        <w:jc w:val="center"/>
        <w:rPr>
          <w:rFonts w:ascii="Arial" w:hAnsi="Arial" w:cs="Arial"/>
        </w:rPr>
      </w:pPr>
    </w:p>
    <w:p w:rsidR="00503C8E" w:rsidRPr="00267FBC" w:rsidRDefault="00503C8E" w:rsidP="00955B3A">
      <w:pPr>
        <w:ind w:firstLine="0"/>
        <w:jc w:val="center"/>
      </w:pPr>
      <w:r>
        <w:t>Пенза 202</w:t>
      </w:r>
      <w:r w:rsidR="007067C9">
        <w:t>3</w:t>
      </w:r>
    </w:p>
    <w:p w:rsidR="00503C8E" w:rsidRDefault="00503C8E" w:rsidP="00503C8E">
      <w:pPr>
        <w:rPr>
          <w:b/>
          <w:sz w:val="32"/>
        </w:rPr>
      </w:pPr>
    </w:p>
    <w:p w:rsidR="00BC0982" w:rsidRDefault="00BC0982" w:rsidP="008D1A14">
      <w:pPr>
        <w:spacing w:line="276" w:lineRule="auto"/>
      </w:pPr>
    </w:p>
    <w:p w:rsidR="00BC0982" w:rsidRDefault="00BC0982" w:rsidP="00BC5DA2">
      <w:pPr>
        <w:spacing w:after="0"/>
        <w:ind w:firstLine="708"/>
        <w:rPr>
          <w:b/>
          <w:bCs/>
          <w:color w:val="000000"/>
          <w:sz w:val="32"/>
          <w:szCs w:val="32"/>
        </w:rPr>
      </w:pPr>
      <w:r w:rsidRPr="00BC0982">
        <w:rPr>
          <w:b/>
          <w:bCs/>
          <w:color w:val="000000"/>
          <w:sz w:val="32"/>
          <w:szCs w:val="32"/>
        </w:rPr>
        <w:t>Общие сведения</w:t>
      </w:r>
    </w:p>
    <w:p w:rsidR="00955B3A" w:rsidRDefault="00955B3A" w:rsidP="00955B3A">
      <w:pPr>
        <w:spacing w:line="360" w:lineRule="auto"/>
        <w:ind w:firstLine="720"/>
        <w:rPr>
          <w:snapToGrid w:val="0"/>
        </w:rPr>
      </w:pPr>
      <w:r>
        <w:rPr>
          <w:snapToGrid w:val="0"/>
        </w:rPr>
        <w:t xml:space="preserve">Все унарные операции над графами можно объединить в две группы. Первую группу составляют операции, с помощью которых из исходного графа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i/>
          <w:smallCaps/>
          <w:snapToGrid w:val="0"/>
        </w:rPr>
        <w:t>,</w:t>
      </w:r>
      <w:r>
        <w:rPr>
          <w:smallCaps/>
          <w:snapToGrid w:val="0"/>
        </w:rPr>
        <w:t xml:space="preserve"> </w:t>
      </w:r>
      <w:r>
        <w:rPr>
          <w:snapToGrid w:val="0"/>
        </w:rPr>
        <w:t xml:space="preserve">можно построить граф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с меньшим числом элементов. В группу входят операции удаления ребра или вершины, 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ребра.</w:t>
      </w:r>
    </w:p>
    <w:p w:rsidR="00955B3A" w:rsidRDefault="00955B3A" w:rsidP="00955B3A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Отождествление вершин.</w:t>
      </w:r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выделяются вершины </w:t>
      </w:r>
      <w:r>
        <w:rPr>
          <w:i/>
          <w:snapToGrid w:val="0"/>
        </w:rPr>
        <w:t>и,</w:t>
      </w:r>
      <w:r>
        <w:rPr>
          <w:i/>
          <w:snapToGrid w:val="0"/>
          <w:lang w:val="en-US"/>
        </w:rPr>
        <w:t>v</w:t>
      </w:r>
      <w:r>
        <w:rPr>
          <w:i/>
          <w:snapToGrid w:val="0"/>
        </w:rPr>
        <w:t xml:space="preserve">. </w:t>
      </w:r>
      <w:r>
        <w:rPr>
          <w:snapToGrid w:val="0"/>
        </w:rPr>
        <w:t xml:space="preserve">Определяют окружение </w:t>
      </w:r>
      <w:r>
        <w:rPr>
          <w:i/>
          <w:snapToGrid w:val="0"/>
          <w:lang w:val="en-US"/>
        </w:rPr>
        <w:t>Q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вершины </w:t>
      </w:r>
      <w:r>
        <w:rPr>
          <w:i/>
          <w:snapToGrid w:val="0"/>
        </w:rPr>
        <w:t>u</w:t>
      </w:r>
      <w:r>
        <w:rPr>
          <w:snapToGrid w:val="0"/>
        </w:rPr>
        <w:t>,</w:t>
      </w:r>
      <w:r>
        <w:rPr>
          <w:i/>
          <w:snapToGrid w:val="0"/>
        </w:rPr>
        <w:t xml:space="preserve"> </w:t>
      </w:r>
      <w:r>
        <w:rPr>
          <w:snapToGrid w:val="0"/>
        </w:rPr>
        <w:t xml:space="preserve">и окружение </w:t>
      </w:r>
      <w:r>
        <w:rPr>
          <w:i/>
          <w:snapToGrid w:val="0"/>
          <w:lang w:val="en-US"/>
        </w:rPr>
        <w:t>Q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вершины </w:t>
      </w:r>
      <w:r>
        <w:rPr>
          <w:i/>
          <w:snapToGrid w:val="0"/>
          <w:lang w:val="en-US"/>
        </w:rPr>
        <w:t>v</w:t>
      </w:r>
      <w:r>
        <w:rPr>
          <w:i/>
          <w:snapToGrid w:val="0"/>
        </w:rPr>
        <w:t>,</w:t>
      </w:r>
      <w:r>
        <w:rPr>
          <w:snapToGrid w:val="0"/>
        </w:rPr>
        <w:t xml:space="preserve"> вычисляют их объединение </w:t>
      </w:r>
      <w:r>
        <w:rPr>
          <w:i/>
          <w:snapToGrid w:val="0"/>
          <w:lang w:val="en-US"/>
        </w:rPr>
        <w:t>Q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Q</w:t>
      </w:r>
      <w:r>
        <w:rPr>
          <w:i/>
          <w:snapToGrid w:val="0"/>
          <w:vertAlign w:val="subscript"/>
        </w:rPr>
        <w:t>1</w:t>
      </w:r>
      <w:r>
        <w:rPr>
          <w:snapToGrid w:val="0"/>
        </w:rPr>
        <w:t xml:space="preserve"> </w:t>
      </w:r>
      <w:r>
        <w:rPr>
          <w:i/>
          <w:snapToGrid w:val="0"/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.5pt;height:9.75pt" o:ole="" fillcolor="window">
            <v:imagedata r:id="rId6" o:title=""/>
          </v:shape>
          <o:OLEObject Type="Embed" ProgID="Equation.3" ShapeID="_x0000_i1029" DrawAspect="Content" ObjectID="_1759597016" r:id="rId7"/>
        </w:object>
      </w:r>
      <w:r w:rsidRPr="003D6658">
        <w:rPr>
          <w:i/>
          <w:snapToGrid w:val="0"/>
        </w:rPr>
        <w:t xml:space="preserve"> </w:t>
      </w:r>
      <w:r>
        <w:rPr>
          <w:i/>
          <w:snapToGrid w:val="0"/>
          <w:lang w:val="en-US"/>
        </w:rPr>
        <w:t>Q</w:t>
      </w:r>
      <w:r>
        <w:rPr>
          <w:i/>
          <w:snapToGrid w:val="0"/>
          <w:vertAlign w:val="subscript"/>
        </w:rPr>
        <w:t>2</w:t>
      </w:r>
      <w:r>
        <w:rPr>
          <w:i/>
          <w:snapToGrid w:val="0"/>
        </w:rPr>
        <w:t>.</w:t>
      </w:r>
      <w:r>
        <w:rPr>
          <w:snapToGrid w:val="0"/>
        </w:rPr>
        <w:t xml:space="preserve"> Затем над графом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выполняются следующие преобразования:</w:t>
      </w:r>
    </w:p>
    <w:p w:rsidR="00955B3A" w:rsidRDefault="00955B3A" w:rsidP="00955B3A">
      <w:pPr>
        <w:numPr>
          <w:ilvl w:val="0"/>
          <w:numId w:val="11"/>
        </w:numPr>
        <w:spacing w:after="0"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из графа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удаляют вершины </w:t>
      </w:r>
      <w:r>
        <w:rPr>
          <w:i/>
          <w:snapToGrid w:val="0"/>
          <w:lang w:val="en-US"/>
        </w:rPr>
        <w:t>u</w:t>
      </w:r>
      <w:r>
        <w:rPr>
          <w:i/>
          <w:snapToGrid w:val="0"/>
        </w:rPr>
        <w:t>,</w:t>
      </w:r>
      <w:r>
        <w:rPr>
          <w:snapToGrid w:val="0"/>
        </w:rPr>
        <w:t xml:space="preserve"> </w:t>
      </w:r>
      <w:r>
        <w:rPr>
          <w:i/>
          <w:snapToGrid w:val="0"/>
          <w:lang w:val="en-US"/>
        </w:rPr>
        <w:t>v</w:t>
      </w:r>
      <w:r>
        <w:rPr>
          <w:i/>
          <w:snapToGrid w:val="0"/>
        </w:rPr>
        <w:t xml:space="preserve"> (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- </w:t>
      </w:r>
      <w:r>
        <w:rPr>
          <w:i/>
          <w:snapToGrid w:val="0"/>
          <w:lang w:val="en-US"/>
        </w:rPr>
        <w:t>u</w:t>
      </w:r>
      <w:r>
        <w:rPr>
          <w:i/>
          <w:snapToGrid w:val="0"/>
        </w:rPr>
        <w:t xml:space="preserve"> - v);</w:t>
      </w:r>
    </w:p>
    <w:p w:rsidR="00955B3A" w:rsidRDefault="00955B3A" w:rsidP="00955B3A">
      <w:pPr>
        <w:numPr>
          <w:ilvl w:val="0"/>
          <w:numId w:val="11"/>
        </w:numPr>
        <w:spacing w:after="0"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к графу </w:t>
      </w:r>
      <w:r>
        <w:rPr>
          <w:i/>
          <w:snapToGrid w:val="0"/>
        </w:rPr>
        <w:t>Н</w:t>
      </w:r>
      <w:proofErr w:type="gramStart"/>
      <w:r>
        <w:rPr>
          <w:snapToGrid w:val="0"/>
          <w:vertAlign w:val="subscript"/>
        </w:rPr>
        <w:t>1</w:t>
      </w:r>
      <w:proofErr w:type="gramEnd"/>
      <w:r>
        <w:rPr>
          <w:i/>
          <w:snapToGrid w:val="0"/>
        </w:rPr>
        <w:t xml:space="preserve"> </w:t>
      </w:r>
      <w:r>
        <w:rPr>
          <w:snapToGrid w:val="0"/>
        </w:rPr>
        <w:t xml:space="preserve">присоединяют новую вершину </w:t>
      </w:r>
      <w:r>
        <w:rPr>
          <w:i/>
          <w:snapToGrid w:val="0"/>
          <w:lang w:val="en-US"/>
        </w:rPr>
        <w:t>z</w:t>
      </w:r>
      <w:r>
        <w:rPr>
          <w:i/>
          <w:snapToGrid w:val="0"/>
        </w:rPr>
        <w:t xml:space="preserve"> (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+</w:t>
      </w:r>
      <w:r>
        <w:rPr>
          <w:i/>
          <w:snapToGrid w:val="0"/>
          <w:lang w:val="en-US"/>
        </w:rPr>
        <w:t>z</w:t>
      </w:r>
      <w:r>
        <w:rPr>
          <w:i/>
          <w:snapToGrid w:val="0"/>
        </w:rPr>
        <w:t>);</w:t>
      </w:r>
    </w:p>
    <w:p w:rsidR="00955B3A" w:rsidRDefault="00955B3A" w:rsidP="00955B3A">
      <w:pPr>
        <w:numPr>
          <w:ilvl w:val="0"/>
          <w:numId w:val="11"/>
        </w:numPr>
        <w:spacing w:after="0"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вершину </w:t>
      </w:r>
      <w:r>
        <w:rPr>
          <w:i/>
          <w:snapToGrid w:val="0"/>
          <w:lang w:val="en-US"/>
        </w:rPr>
        <w:t>z</w:t>
      </w:r>
      <w:r w:rsidRPr="003D6658">
        <w:rPr>
          <w:i/>
          <w:snapToGrid w:val="0"/>
        </w:rPr>
        <w:t xml:space="preserve"> </w:t>
      </w:r>
      <w:r>
        <w:rPr>
          <w:snapToGrid w:val="0"/>
        </w:rPr>
        <w:t xml:space="preserve">соединяют ребром с каждой из вершин </w:t>
      </w:r>
      <w:r>
        <w:rPr>
          <w:i/>
          <w:snapToGrid w:val="0"/>
          <w:lang w:val="en-US"/>
        </w:rPr>
        <w:t>w</w:t>
      </w:r>
      <w:r>
        <w:rPr>
          <w:snapToGrid w:val="0"/>
          <w:vertAlign w:val="subscript"/>
        </w:rPr>
        <w:t>1</w:t>
      </w:r>
      <w:r>
        <w:rPr>
          <w:i/>
          <w:snapToGrid w:val="0"/>
          <w:position w:val="-4"/>
          <w:lang w:val="en-US"/>
        </w:rPr>
        <w:object w:dxaOrig="200" w:dyaOrig="200">
          <v:shape id="_x0000_i1030" type="#_x0000_t75" style="width:9.75pt;height:9.75pt" o:ole="" fillcolor="window">
            <v:imagedata r:id="rId8" o:title=""/>
          </v:shape>
          <o:OLEObject Type="Embed" ProgID="Equation.3" ShapeID="_x0000_i1030" DrawAspect="Content" ObjectID="_1759597017" r:id="rId9"/>
        </w:object>
      </w:r>
      <w:r>
        <w:rPr>
          <w:i/>
          <w:snapToGrid w:val="0"/>
          <w:lang w:val="en-US"/>
        </w:rPr>
        <w:t>Q</w:t>
      </w:r>
    </w:p>
    <w:p w:rsidR="00955B3A" w:rsidRDefault="00955B3A" w:rsidP="00955B3A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+ </w:t>
      </w:r>
      <w:proofErr w:type="spellStart"/>
      <w:r>
        <w:rPr>
          <w:i/>
          <w:snapToGrid w:val="0"/>
          <w:lang w:val="en-US"/>
        </w:rPr>
        <w:t>zw</w:t>
      </w:r>
      <w:r>
        <w:rPr>
          <w:i/>
          <w:snapToGrid w:val="0"/>
          <w:vertAlign w:val="subscript"/>
          <w:lang w:val="en-US"/>
        </w:rPr>
        <w:t>i</w:t>
      </w:r>
      <w:proofErr w:type="spellEnd"/>
      <w:r>
        <w:rPr>
          <w:snapToGrid w:val="0"/>
        </w:rPr>
        <w:t xml:space="preserve">, </w:t>
      </w:r>
      <w:proofErr w:type="spellStart"/>
      <w:r>
        <w:rPr>
          <w:i/>
          <w:snapToGrid w:val="0"/>
          <w:lang w:val="en-US"/>
        </w:rPr>
        <w:t>i</w:t>
      </w:r>
      <w:proofErr w:type="spellEnd"/>
      <w:r>
        <w:rPr>
          <w:i/>
          <w:snapToGrid w:val="0"/>
        </w:rPr>
        <w:t xml:space="preserve"> = </w:t>
      </w:r>
      <w:r>
        <w:rPr>
          <w:snapToGrid w:val="0"/>
        </w:rPr>
        <w:t>1,2,3</w:t>
      </w:r>
      <w:r>
        <w:rPr>
          <w:i/>
          <w:snapToGrid w:val="0"/>
        </w:rPr>
        <w:t>,…).</w:t>
      </w:r>
    </w:p>
    <w:p w:rsidR="00955B3A" w:rsidRDefault="00955B3A" w:rsidP="00955B3A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Стягивание ребра.</w:t>
      </w:r>
      <w:r>
        <w:rPr>
          <w:snapToGrid w:val="0"/>
        </w:rPr>
        <w:t xml:space="preserve"> Данная операция является операцией отождествления смежных вершин </w:t>
      </w:r>
      <w:r>
        <w:rPr>
          <w:i/>
          <w:snapToGrid w:val="0"/>
        </w:rPr>
        <w:t>и, v</w:t>
      </w:r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. </w:t>
      </w:r>
    </w:p>
    <w:p w:rsidR="00955B3A" w:rsidRDefault="00955B3A" w:rsidP="00955B3A">
      <w:pPr>
        <w:spacing w:line="360" w:lineRule="auto"/>
        <w:ind w:firstLine="720"/>
        <w:rPr>
          <w:snapToGrid w:val="0"/>
        </w:rPr>
      </w:pPr>
      <w:r>
        <w:rPr>
          <w:snapToGrid w:val="0"/>
        </w:rPr>
        <w:t>Наиболее важными бинарными операциями являются: объединение, пересечение, декартово произведение и кольцевая сумма.</w:t>
      </w:r>
    </w:p>
    <w:p w:rsidR="00955B3A" w:rsidRDefault="00955B3A" w:rsidP="00955B3A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Объединение.</w:t>
      </w:r>
      <w:r>
        <w:rPr>
          <w:snapToGrid w:val="0"/>
        </w:rPr>
        <w:t xml:space="preserve"> Граф </w:t>
      </w:r>
      <w:r>
        <w:rPr>
          <w:i/>
          <w:snapToGrid w:val="0"/>
        </w:rPr>
        <w:t>G</w:t>
      </w:r>
      <w:r>
        <w:rPr>
          <w:snapToGrid w:val="0"/>
        </w:rPr>
        <w:t xml:space="preserve"> называется объединением или наложением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, если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>
        <w:rPr>
          <w:i/>
          <w:snapToGrid w:val="0"/>
          <w:position w:val="-4"/>
          <w:lang w:val="en-US"/>
        </w:rPr>
        <w:object w:dxaOrig="260" w:dyaOrig="200">
          <v:shape id="_x0000_i1031" type="#_x0000_t75" style="width:13.5pt;height:9.75pt" o:ole="" fillcolor="window">
            <v:imagedata r:id="rId10" o:title=""/>
          </v:shape>
          <o:OLEObject Type="Embed" ProgID="Equation.3" ShapeID="_x0000_i1031" DrawAspect="Content" ObjectID="_1759597018" r:id="rId11"/>
        </w:objec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; </w:t>
      </w:r>
      <w:r>
        <w:rPr>
          <w:i/>
          <w:snapToGrid w:val="0"/>
          <w:lang w:val="en-US"/>
        </w:rPr>
        <w:t>U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1</w:t>
      </w:r>
      <w:r>
        <w:rPr>
          <w:i/>
          <w:snapToGrid w:val="0"/>
          <w:position w:val="-4"/>
          <w:lang w:val="en-US"/>
        </w:rPr>
        <w:object w:dxaOrig="260" w:dyaOrig="200">
          <v:shape id="_x0000_i1032" type="#_x0000_t75" style="width:13.5pt;height:9.75pt" o:ole="" fillcolor="window">
            <v:imagedata r:id="rId10" o:title=""/>
          </v:shape>
          <o:OLEObject Type="Embed" ProgID="Equation.3" ShapeID="_x0000_i1032" DrawAspect="Content" ObjectID="_1759597019" r:id="rId12"/>
        </w:object>
      </w:r>
      <w:r w:rsidRPr="003D6658">
        <w:rPr>
          <w:i/>
          <w:snapToGrid w:val="0"/>
        </w:rPr>
        <w:t xml:space="preserve"> </w: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(рис. 1).</w:t>
      </w:r>
    </w:p>
    <w:p w:rsidR="00955B3A" w:rsidRDefault="00955B3A" w:rsidP="00955B3A">
      <w:pPr>
        <w:spacing w:line="360" w:lineRule="auto"/>
        <w:ind w:firstLine="720"/>
        <w:jc w:val="center"/>
        <w:rPr>
          <w:snapToGrid w:val="0"/>
        </w:rPr>
      </w:pPr>
      <w:r>
        <w:rPr>
          <w:snapToGrid w:val="0"/>
        </w:rPr>
      </w:r>
      <w:r>
        <w:rPr>
          <w:snapToGrid w:val="0"/>
        </w:rPr>
        <w:pict>
          <v:group id="_x0000_s1133" editas="canvas" style="width:295.3pt;height:104.75pt;mso-position-horizontal-relative:char;mso-position-vertical-relative:line" coordorigin="2506,3712" coordsize="5906,2095">
            <o:lock v:ext="edit" aspectratio="t"/>
            <v:shape id="_x0000_s1134" type="#_x0000_t75" style="position:absolute;left:2506;top:3712;width:5906;height:2095" o:preferrelative="f">
              <v:fill o:detectmouseclick="t"/>
              <v:path o:extrusionok="t" o:connecttype="none"/>
            </v:shape>
            <v:group id="_x0000_s1135" style="position:absolute;left:2506;top:3712;width:5906;height:2095" coordorigin="2506,3712" coordsize="5906,2095">
              <v:line id="_x0000_s1136" style="position:absolute" from="2849,4121" to="3570,4301"/>
              <v:line id="_x0000_s1137" style="position:absolute;flip:y" from="2849,5022" to="3570,5202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38" type="#_x0000_t32" style="position:absolute;left:2849;top:4121;width:1;height:1081" o:connectortype="straight">
                <v:stroke startarrow="oval" endarrow="oval"/>
              </v:shape>
              <v:shape id="_x0000_s1139" type="#_x0000_t32" style="position:absolute;left:3570;top:4301;width:1;height:721" o:connectortype="straight">
                <v:stroke startarrow="oval" endarrow="oval"/>
              </v:shape>
              <v:line id="_x0000_s1140" style="position:absolute" from="4581,4301" to="5379,4725"/>
              <v:line id="_x0000_s1141" style="position:absolute;flip:y" from="4581,4731" to="5371,5022">
                <v:stroke endarrow="oval"/>
              </v:line>
              <v:shape id="_x0000_s1142" type="#_x0000_t32" style="position:absolute;left:4581;top:4301;width:2;height:721" o:connectortype="straight">
                <v:stroke startarrow="oval" endarrow="oval"/>
              </v:shape>
              <v:line id="_x0000_s1143" style="position:absolute" from="6527,4121" to="7249,4301"/>
              <v:line id="_x0000_s1144" style="position:absolute;flip:y" from="6527,5022" to="7249,5202"/>
              <v:shape id="_x0000_s1145" type="#_x0000_t32" style="position:absolute;left:6527;top:4121;width:1;height:1081" o:connectortype="straight">
                <v:stroke startarrow="oval" endarrow="oval"/>
              </v:shape>
              <v:shape id="_x0000_s1146" type="#_x0000_t32" style="position:absolute;left:7249;top:4301;width:1;height:721" o:connectortype="straight">
                <v:stroke startarrow="oval" endarrow="oval"/>
              </v:shape>
              <v:line id="_x0000_s1147" style="position:absolute" from="7247,4301" to="8045,4725"/>
              <v:line id="_x0000_s1148" style="position:absolute;flip:y" from="7247,4731" to="8036,5022">
                <v:stroke endarrow="oval"/>
              </v:line>
              <v:shape id="_x0000_s1149" type="#_x0000_t32" style="position:absolute;left:7247;top:4301;width:2;height:721" o:connectortype="straight">
                <v:stroke startarrow="oval" endarrow="oval"/>
              </v:shape>
              <v:line id="_x0000_s1150" style="position:absolute" from="5857,4735" to="6178,4736" strokeweight="2.25pt"/>
              <v:line id="_x0000_s1151" style="position:absolute" from="5857,4522" to="6178,4524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52" type="#_x0000_t202" style="position:absolute;left:3844;top:4342;width:604;height:721" stroked="f">
                <v:textbox style="mso-next-textbox:#_x0000_s1152">
                  <w:txbxContent>
                    <w:p w:rsidR="00955B3A" w:rsidRDefault="00955B3A" w:rsidP="00955B3A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  <v:shape id="_x0000_s1153" type="#_x0000_t202" style="position:absolute;left:2583;top:5255;width:579;height:552" filled="f" stroked="f">
                <v:textbox style="mso-next-textbox:#_x0000_s1153">
                  <w:txbxContent>
                    <w:p w:rsidR="00955B3A" w:rsidRDefault="00955B3A" w:rsidP="00955B3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154" type="#_x0000_t202" style="position:absolute;left:2506;top:3712;width:579;height:552" filled="f" stroked="f">
                <v:textbox style="mso-next-textbox:#_x0000_s1154">
                  <w:txbxContent>
                    <w:p w:rsidR="00955B3A" w:rsidRDefault="00955B3A" w:rsidP="00955B3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155" type="#_x0000_t202" style="position:absolute;left:3432;top:3905;width:579;height:552" filled="f" stroked="f">
                <v:textbox style="mso-next-textbox:#_x0000_s1155">
                  <w:txbxContent>
                    <w:p w:rsidR="00955B3A" w:rsidRDefault="00955B3A" w:rsidP="00955B3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156" type="#_x0000_t202" style="position:absolute;left:3445;top:4996;width:579;height:552" filled="f" stroked="f">
                <v:textbox style="mso-next-textbox:#_x0000_s1156">
                  <w:txbxContent>
                    <w:p w:rsidR="00955B3A" w:rsidRDefault="00955B3A" w:rsidP="00955B3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157" type="#_x0000_t202" style="position:absolute;left:4281;top:3905;width:579;height:552" filled="f" stroked="f">
                <v:textbox style="mso-next-textbox:#_x0000_s1157">
                  <w:txbxContent>
                    <w:p w:rsidR="00955B3A" w:rsidRDefault="00955B3A" w:rsidP="00955B3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158" type="#_x0000_t202" style="position:absolute;left:4293;top:5022;width:579;height:552" filled="f" stroked="f">
                <v:textbox style="mso-next-textbox:#_x0000_s1158">
                  <w:txbxContent>
                    <w:p w:rsidR="00955B3A" w:rsidRDefault="00955B3A" w:rsidP="00955B3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159" type="#_x0000_t202" style="position:absolute;left:7833;top:4288;width:579;height:552" filled="f" stroked="f">
                <v:textbox style="mso-next-textbox:#_x0000_s1159">
                  <w:txbxContent>
                    <w:p w:rsidR="00955B3A" w:rsidRDefault="00955B3A" w:rsidP="00955B3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1160" type="#_x0000_t202" style="position:absolute;left:6178;top:3712;width:579;height:552" filled="f" stroked="f">
                <v:textbox style="mso-next-textbox:#_x0000_s1160">
                  <w:txbxContent>
                    <w:p w:rsidR="00955B3A" w:rsidRDefault="00955B3A" w:rsidP="00955B3A">
                      <w:pPr>
                        <w:pStyle w:val="aa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161" type="#_x0000_t202" style="position:absolute;left:6178;top:5128;width:579;height:552" filled="f" stroked="f">
                <v:textbox style="mso-next-textbox:#_x0000_s1161">
                  <w:txbxContent>
                    <w:p w:rsidR="00955B3A" w:rsidRDefault="00955B3A" w:rsidP="00955B3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162" type="#_x0000_t202" style="position:absolute;left:6942;top:3879;width:579;height:552" filled="f" stroked="f">
                <v:textbox style="mso-next-textbox:#_x0000_s1162">
                  <w:txbxContent>
                    <w:p w:rsidR="00955B3A" w:rsidRDefault="00955B3A" w:rsidP="00955B3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163" type="#_x0000_t202" style="position:absolute;left:7019;top:5022;width:579;height:552" filled="f" stroked="f">
                <v:textbox style="mso-next-textbox:#_x0000_s1163">
                  <w:txbxContent>
                    <w:p w:rsidR="00955B3A" w:rsidRDefault="00955B3A" w:rsidP="00955B3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164" type="#_x0000_t202" style="position:absolute;left:5185;top:4290;width:579;height:552" filled="f" stroked="f">
                <v:textbox style="mso-next-textbox:#_x0000_s1164">
                  <w:txbxContent>
                    <w:p w:rsidR="00955B3A" w:rsidRDefault="00955B3A" w:rsidP="00955B3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55B3A" w:rsidRDefault="00955B3A" w:rsidP="00955B3A">
      <w:pPr>
        <w:pStyle w:val="aa"/>
        <w:rPr>
          <w:snapToGrid w:val="0"/>
        </w:rPr>
      </w:pPr>
      <w:r>
        <w:rPr>
          <w:snapToGrid w:val="0"/>
        </w:rPr>
        <w:t xml:space="preserve">Рис. 1. Объединение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:rsidR="00955B3A" w:rsidRDefault="00955B3A" w:rsidP="00955B3A">
      <w:pPr>
        <w:spacing w:line="360" w:lineRule="auto"/>
        <w:ind w:firstLine="720"/>
        <w:rPr>
          <w:i/>
          <w:snapToGrid w:val="0"/>
        </w:rPr>
      </w:pPr>
      <w:r>
        <w:rPr>
          <w:snapToGrid w:val="0"/>
        </w:rPr>
        <w:lastRenderedPageBreak/>
        <w:t xml:space="preserve">Объединение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называется дизъюнктным, если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>
        <w:rPr>
          <w:i/>
          <w:snapToGrid w:val="0"/>
          <w:position w:val="-4"/>
          <w:lang w:val="en-US"/>
        </w:rPr>
        <w:object w:dxaOrig="260" w:dyaOrig="200">
          <v:shape id="_x0000_i1033" type="#_x0000_t75" style="width:13.5pt;height:9.75pt" o:ole="" fillcolor="window">
            <v:imagedata r:id="rId13" o:title=""/>
          </v:shape>
          <o:OLEObject Type="Embed" ProgID="Equation.3" ShapeID="_x0000_i1033" DrawAspect="Content" ObjectID="_1759597020" r:id="rId14"/>
        </w:objec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 = </w:t>
      </w:r>
      <w:r>
        <w:rPr>
          <w:i/>
          <w:snapToGrid w:val="0"/>
          <w:position w:val="-6"/>
          <w:lang w:val="en-US"/>
        </w:rPr>
        <w:object w:dxaOrig="260" w:dyaOrig="280">
          <v:shape id="_x0000_i1034" type="#_x0000_t75" style="width:13.5pt;height:13.5pt" o:ole="" fillcolor="window">
            <v:imagedata r:id="rId15" o:title=""/>
          </v:shape>
          <o:OLEObject Type="Embed" ProgID="Equation.3" ShapeID="_x0000_i1034" DrawAspect="Content" ObjectID="_1759597021" r:id="rId16"/>
        </w:object>
      </w:r>
      <w:r>
        <w:rPr>
          <w:snapToGrid w:val="0"/>
        </w:rPr>
        <w:t>. При дизъюнктном объединении никакие два из объединяемых графов не должны иметь общих вершин.</w:t>
      </w:r>
      <w:r>
        <w:rPr>
          <w:i/>
          <w:snapToGrid w:val="0"/>
        </w:rPr>
        <w:t xml:space="preserve"> </w:t>
      </w:r>
    </w:p>
    <w:p w:rsidR="00955B3A" w:rsidRDefault="00955B3A" w:rsidP="00955B3A">
      <w:pPr>
        <w:spacing w:line="360" w:lineRule="auto"/>
        <w:ind w:firstLine="720"/>
        <w:rPr>
          <w:i/>
          <w:snapToGrid w:val="0"/>
        </w:rPr>
      </w:pPr>
      <w:r>
        <w:rPr>
          <w:i/>
          <w:snapToGrid w:val="0"/>
        </w:rPr>
        <w:t>Пересечение.</w:t>
      </w:r>
      <w:r>
        <w:rPr>
          <w:snapToGrid w:val="0"/>
        </w:rPr>
        <w:t xml:space="preserve"> Граф </w:t>
      </w:r>
      <w:r>
        <w:rPr>
          <w:i/>
          <w:snapToGrid w:val="0"/>
        </w:rPr>
        <w:t>G</w:t>
      </w:r>
      <w:r>
        <w:rPr>
          <w:snapToGrid w:val="0"/>
        </w:rPr>
        <w:t xml:space="preserve"> называется пересечением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>,</w:t>
      </w:r>
      <w:r>
        <w:rPr>
          <w:i/>
          <w:snapToGrid w:val="0"/>
        </w:rPr>
        <w:t xml:space="preserve"> </w:t>
      </w:r>
      <w:r>
        <w:rPr>
          <w:snapToGrid w:val="0"/>
        </w:rPr>
        <w:t xml:space="preserve">если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>
        <w:rPr>
          <w:i/>
          <w:snapToGrid w:val="0"/>
          <w:position w:val="-4"/>
          <w:lang w:val="en-US"/>
        </w:rPr>
        <w:object w:dxaOrig="260" w:dyaOrig="200">
          <v:shape id="_x0000_i1035" type="#_x0000_t75" style="width:13.5pt;height:9.75pt" o:ole="" fillcolor="window">
            <v:imagedata r:id="rId13" o:title=""/>
          </v:shape>
          <o:OLEObject Type="Embed" ProgID="Equation.3" ShapeID="_x0000_i1035" DrawAspect="Content" ObjectID="_1759597022" r:id="rId17"/>
        </w:objec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 </w:t>
      </w:r>
      <w:r>
        <w:rPr>
          <w:snapToGrid w:val="0"/>
        </w:rPr>
        <w:t>и</w:t>
      </w:r>
      <w:r>
        <w:rPr>
          <w:i/>
          <w:snapToGrid w:val="0"/>
        </w:rPr>
        <w:t xml:space="preserve"> </w:t>
      </w:r>
      <w:r>
        <w:rPr>
          <w:i/>
          <w:snapToGrid w:val="0"/>
          <w:lang w:val="en-US"/>
        </w:rPr>
        <w:t>U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1</w:t>
      </w:r>
      <w:r>
        <w:rPr>
          <w:i/>
          <w:snapToGrid w:val="0"/>
          <w:position w:val="-4"/>
          <w:lang w:val="en-US"/>
        </w:rPr>
        <w:object w:dxaOrig="260" w:dyaOrig="200">
          <v:shape id="_x0000_i1036" type="#_x0000_t75" style="width:13.5pt;height:9.75pt" o:ole="" fillcolor="window">
            <v:imagedata r:id="rId10" o:title=""/>
          </v:shape>
          <o:OLEObject Type="Embed" ProgID="Equation.3" ShapeID="_x0000_i1036" DrawAspect="Content" ObjectID="_1759597023" r:id="rId18"/>
        </w:objec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(ри</w:t>
      </w:r>
      <w:proofErr w:type="gramStart"/>
      <w:r>
        <w:rPr>
          <w:snapToGrid w:val="0"/>
          <w:lang w:val="en-US"/>
        </w:rPr>
        <w:t>c</w:t>
      </w:r>
      <w:proofErr w:type="gramEnd"/>
      <w:r>
        <w:rPr>
          <w:snapToGrid w:val="0"/>
        </w:rPr>
        <w:t xml:space="preserve">.2). Операция "пересечения" записывается следующим образом: </w:t>
      </w:r>
      <w:r>
        <w:rPr>
          <w:i/>
          <w:snapToGrid w:val="0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i/>
          <w:snapToGrid w:val="0"/>
          <w:position w:val="-4"/>
          <w:lang w:val="en-US"/>
        </w:rPr>
        <w:object w:dxaOrig="260" w:dyaOrig="200">
          <v:shape id="_x0000_i1037" type="#_x0000_t75" style="width:13.5pt;height:9.75pt" o:ole="" fillcolor="window">
            <v:imagedata r:id="rId13" o:title=""/>
          </v:shape>
          <o:OLEObject Type="Embed" ProgID="Equation.3" ShapeID="_x0000_i1037" DrawAspect="Content" ObjectID="_1759597024" r:id="rId19"/>
        </w:objec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>.</w:t>
      </w:r>
    </w:p>
    <w:p w:rsidR="00955B3A" w:rsidRDefault="00955B3A" w:rsidP="00955B3A">
      <w:pPr>
        <w:spacing w:line="360" w:lineRule="auto"/>
        <w:ind w:firstLine="720"/>
        <w:jc w:val="center"/>
        <w:rPr>
          <w:snapToGrid w:val="0"/>
        </w:rPr>
      </w:pPr>
      <w:r>
        <w:rPr>
          <w:snapToGrid w:val="0"/>
        </w:rPr>
      </w:r>
      <w:r>
        <w:rPr>
          <w:snapToGrid w:val="0"/>
        </w:rPr>
        <w:pict>
          <v:group id="_x0000_s1092" editas="canvas" style="width:277.45pt;height:121.65pt;mso-position-horizontal-relative:char;mso-position-vertical-relative:line" coordorigin="2414,3892" coordsize="5549,2433">
            <o:lock v:ext="edit" aspectratio="t"/>
            <v:shape id="_x0000_s1093" type="#_x0000_t75" style="position:absolute;left:2414;top:3892;width:5549;height:2433" o:preferrelative="f">
              <v:fill o:detectmouseclick="t"/>
              <v:path o:extrusionok="t" o:connecttype="none"/>
            </v:shape>
            <v:line id="_x0000_s1094" style="position:absolute" from="2850,4301" to="3572,4302"/>
            <v:line id="_x0000_s1095" style="position:absolute;flip:y" from="2849,5202" to="3571,5203"/>
            <v:shape id="_x0000_s1096" type="#_x0000_t32" style="position:absolute;left:2849;top:4301;width:1;height:903;flip:x" o:connectortype="straight">
              <v:stroke startarrow="oval" endarrow="oval"/>
            </v:shape>
            <v:shape id="_x0000_s1097" type="#_x0000_t32" style="position:absolute;left:3571;top:4302;width:1;height:901;flip:x" o:connectortype="straight">
              <v:stroke startarrow="oval" endarrow="oval"/>
            </v:shape>
            <v:line id="_x0000_s1098" style="position:absolute" from="5857,4668" to="6178,4669" strokeweight="2.25pt"/>
            <v:line id="_x0000_s1099" style="position:absolute" from="5857,4522" to="6178,4524" strokeweight="2.25pt"/>
            <v:shape id="_x0000_s1100" type="#_x0000_t202" style="position:absolute;left:3863;top:4341;width:425;height:677" stroked="f">
              <v:textbox style="mso-next-textbox:#_x0000_s1100">
                <w:txbxContent>
                  <w:p w:rsidR="00955B3A" w:rsidRDefault="00955B3A" w:rsidP="00955B3A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  <w:lang w:val="en-US"/>
                      </w:rPr>
                      <w:t>∩</w:t>
                    </w:r>
                  </w:p>
                </w:txbxContent>
              </v:textbox>
            </v:shape>
            <v:shape id="_x0000_s1101" type="#_x0000_t202" style="position:absolute;left:2427;top:3892;width:579;height:552" filled="f" stroked="f">
              <v:textbox style="mso-next-textbox:#_x0000_s1101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02" type="#_x0000_t202" style="position:absolute;left:3444;top:3892;width:579;height:552" filled="f" stroked="f">
              <v:textbox style="mso-next-textbox:#_x0000_s1102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03" type="#_x0000_t202" style="position:absolute;left:6281;top:4912;width:579;height:552" filled="f" stroked="f">
              <v:textbox style="mso-next-textbox:#_x0000_s1103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04" type="#_x0000_t202" style="position:absolute;left:6202;top:5752;width:579;height:552" filled="f" stroked="f">
              <v:textbox style="mso-next-textbox:#_x0000_s1104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05" type="#_x0000_t202" style="position:absolute;left:2414;top:4912;width:579;height:552" filled="f" stroked="f">
              <v:textbox style="mso-next-textbox:#_x0000_s1105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06" type="#_x0000_t202" style="position:absolute;left:3522;top:4938;width:579;height:552" filled="f" stroked="f">
              <v:textbox style="mso-next-textbox:#_x0000_s1106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07" type="#_x0000_t202" style="position:absolute;left:3509;top:5773;width:579;height:552" filled="f" stroked="f">
              <v:textbox style="mso-next-textbox:#_x0000_s1107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108" type="#_x0000_t202" style="position:absolute;left:7358;top:3960;width:579;height:552" filled="f" stroked="f">
              <v:textbox style="mso-next-textbox:#_x0000_s1108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09" type="#_x0000_t202" style="position:absolute;left:6294;top:3944;width:579;height:552" filled="f" stroked="f">
              <v:textbox style="mso-next-textbox:#_x0000_s1109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10" type="#_x0000_t202" style="position:absolute;left:7384;top:5760;width:579;height:552" filled="f" stroked="f">
              <v:textbox style="mso-next-textbox:#_x0000_s1110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111" type="#_x0000_t202" style="position:absolute;left:7371;top:4926;width:579;height:552" filled="f" stroked="f">
              <v:textbox style="mso-next-textbox:#_x0000_s1111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12" type="#_x0000_t202" style="position:absolute;left:2414;top:5773;width:579;height:552" filled="f" stroked="f">
              <v:textbox style="mso-next-textbox:#_x0000_s1112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13" type="#_x0000_t32" style="position:absolute;left:2849;top:4302;width:723;height:902;flip:x" o:connectortype="straight">
              <v:stroke startarrow="oval" endarrow="oval"/>
            </v:shape>
            <v:line id="_x0000_s1114" style="position:absolute" from="2849,5202" to="3572,6007">
              <v:stroke endarrow="oval"/>
            </v:line>
            <v:line id="_x0000_s1115" style="position:absolute;flip:x" from="2849,5202" to="2852,6007">
              <v:stroke endarrow="oval"/>
            </v:line>
            <v:line id="_x0000_s1116" style="position:absolute" from="4583,4263" to="5305,4264">
              <v:stroke endarrow="oval"/>
            </v:line>
            <v:line id="_x0000_s1117" style="position:absolute;flip:y" from="4582,5164" to="5304,5165"/>
            <v:shape id="_x0000_s1118" type="#_x0000_t32" style="position:absolute;left:4582;top:4263;width:1;height:903;flip:x" o:connectortype="straight">
              <v:stroke startarrow="oval" endarrow="oval"/>
            </v:shape>
            <v:shape id="_x0000_s1119" type="#_x0000_t32" style="position:absolute;left:4583;top:4263;width:723;height:901" o:connectortype="straight">
              <v:stroke startarrow="oval" endarrow="oval"/>
            </v:shape>
            <v:line id="_x0000_s1120" style="position:absolute" from="4582,5164" to="5305,5969">
              <v:stroke endarrow="oval"/>
            </v:line>
            <v:line id="_x0000_s1121" style="position:absolute;flip:x" from="4582,5164" to="5305,5969">
              <v:stroke endarrow="oval"/>
            </v:line>
            <v:line id="_x0000_s1122" style="position:absolute" from="6691,4262" to="7413,4263">
              <v:stroke endarrow="oval"/>
            </v:line>
            <v:line id="_x0000_s1123" style="position:absolute;flip:y" from="6690,5163" to="7412,5164">
              <v:stroke endarrow="oval"/>
            </v:line>
            <v:shape id="_x0000_s1124" type="#_x0000_t32" style="position:absolute;left:6690;top:4262;width:1;height:903;flip:x" o:connectortype="straight">
              <v:stroke startarrow="oval" endarrow="oval"/>
            </v:shape>
            <v:line id="_x0000_s1125" style="position:absolute" from="6690,5163" to="7413,5968">
              <v:stroke endarrow="oval"/>
            </v:line>
            <v:shape id="_x0000_s1126" type="#_x0000_t202" style="position:absolute;left:4114;top:3944;width:579;height:552" filled="f" stroked="f">
              <v:textbox style="mso-next-textbox:#_x0000_s1126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27" type="#_x0000_t202" style="position:absolute;left:5278;top:4912;width:579;height:552" filled="f" stroked="f">
              <v:textbox style="mso-next-textbox:#_x0000_s1127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28" type="#_x0000_t202" style="position:absolute;left:5272;top:5773;width:579;height:552" filled="f" stroked="f">
              <v:textbox style="mso-next-textbox:#_x0000_s1128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129" type="#_x0000_t202" style="position:absolute;left:4088;top:5773;width:579;height:552" filled="f" stroked="f">
              <v:textbox style="mso-next-textbox:#_x0000_s1129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30" type="#_x0000_t202" style="position:absolute;left:4101;top:4912;width:579;height:552" filled="f" stroked="f">
              <v:textbox style="mso-next-textbox:#_x0000_s1130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31" type="#_x0000_t202" style="position:absolute;left:5272;top:3944;width:579;height:552" filled="f" stroked="f">
              <v:textbox style="mso-next-textbox:#_x0000_s1131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oval id="_x0000_s1132" style="position:absolute;left:6582;top:5955;width:74;height:78" fillcolor="black"/>
            <w10:wrap type="none"/>
            <w10:anchorlock/>
          </v:group>
        </w:pict>
      </w:r>
    </w:p>
    <w:p w:rsidR="00955B3A" w:rsidRDefault="00955B3A" w:rsidP="00955B3A">
      <w:pPr>
        <w:pStyle w:val="aa"/>
        <w:rPr>
          <w:i/>
          <w:snapToGrid w:val="0"/>
        </w:rPr>
      </w:pPr>
      <w:r>
        <w:rPr>
          <w:snapToGrid w:val="0"/>
        </w:rPr>
        <w:t xml:space="preserve">Рис.2. Пересечение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</w:rPr>
        <w:t xml:space="preserve">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>.</w:t>
      </w:r>
    </w:p>
    <w:p w:rsidR="00955B3A" w:rsidRDefault="00955B3A" w:rsidP="00955B3A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 xml:space="preserve">Декартово произведение. </w:t>
      </w:r>
      <w:r>
        <w:rPr>
          <w:snapToGrid w:val="0"/>
        </w:rPr>
        <w:t xml:space="preserve">Граф </w:t>
      </w:r>
      <w:r>
        <w:rPr>
          <w:i/>
          <w:snapToGrid w:val="0"/>
          <w:lang w:val="en-US"/>
        </w:rPr>
        <w:t>G</w:t>
      </w:r>
      <w:r>
        <w:rPr>
          <w:snapToGrid w:val="0"/>
        </w:rPr>
        <w:t xml:space="preserve"> называется декартовым произведением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и </w:t>
      </w:r>
      <w:proofErr w:type="gramStart"/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proofErr w:type="gramEnd"/>
      <w:r>
        <w:rPr>
          <w:snapToGrid w:val="0"/>
        </w:rPr>
        <w:t xml:space="preserve"> если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G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 w:rsidR="00EF5D1F">
        <w:rPr>
          <w:noProof/>
        </w:rPr>
        <w:drawing>
          <wp:inline distT="0" distB="0" distL="0" distR="0">
            <wp:extent cx="104775" cy="12382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—декартово произведение множеств вершин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, а множество ребер </w: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  <w:lang w:val="en-US"/>
        </w:rPr>
        <w:t>c</w:t>
      </w:r>
      <w:r>
        <w:rPr>
          <w:snapToGrid w:val="0"/>
        </w:rPr>
        <w:t xml:space="preserve"> задается следующим образом: вершины (</w:t>
      </w:r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 xml:space="preserve">, </w:t>
      </w:r>
      <w:proofErr w:type="spellStart"/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k</w:t>
      </w:r>
      <w:proofErr w:type="spellEnd"/>
      <w:r>
        <w:rPr>
          <w:snapToGrid w:val="0"/>
        </w:rPr>
        <w:t>) и (</w:t>
      </w:r>
      <w:proofErr w:type="spellStart"/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j</w:t>
      </w:r>
      <w:proofErr w:type="spellEnd"/>
      <w:r>
        <w:rPr>
          <w:snapToGrid w:val="0"/>
        </w:rPr>
        <w:t xml:space="preserve">, </w:t>
      </w:r>
      <w:proofErr w:type="spellStart"/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l</w:t>
      </w:r>
      <w:proofErr w:type="spellEnd"/>
      <w:r>
        <w:rPr>
          <w:snapToGrid w:val="0"/>
        </w:rPr>
        <w:t xml:space="preserve">) </w:t>
      </w:r>
      <w:proofErr w:type="spellStart"/>
      <w:r>
        <w:rPr>
          <w:snapToGrid w:val="0"/>
        </w:rPr>
        <w:t>смежны</w:t>
      </w:r>
      <w:proofErr w:type="spellEnd"/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</w:rPr>
        <w:t xml:space="preserve"> тогда и только тогда, когда </w:t>
      </w:r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 xml:space="preserve"> = </w:t>
      </w:r>
      <w:proofErr w:type="spellStart"/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j</w:t>
      </w:r>
      <w:proofErr w:type="spellEnd"/>
      <w:r>
        <w:rPr>
          <w:snapToGrid w:val="0"/>
        </w:rPr>
        <w:t>(</w:t>
      </w:r>
      <w:proofErr w:type="spellStart"/>
      <w:r>
        <w:rPr>
          <w:i/>
          <w:snapToGrid w:val="0"/>
          <w:lang w:val="en-US"/>
        </w:rPr>
        <w:t>i</w:t>
      </w:r>
      <w:proofErr w:type="spellEnd"/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j</w:t>
      </w:r>
      <w:r>
        <w:rPr>
          <w:snapToGrid w:val="0"/>
        </w:rPr>
        <w:t xml:space="preserve">), </w:t>
      </w:r>
      <w:r>
        <w:rPr>
          <w:snapToGrid w:val="0"/>
          <w:lang w:val="en-US"/>
        </w:rPr>
        <w:t>a</w:t>
      </w:r>
      <w:r w:rsidRPr="003D6658">
        <w:rPr>
          <w:snapToGrid w:val="0"/>
        </w:rPr>
        <w:t xml:space="preserve"> </w:t>
      </w:r>
      <w:proofErr w:type="spellStart"/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  <w:lang w:val="en-US"/>
        </w:rPr>
        <w:t>k</w:t>
      </w:r>
      <w:proofErr w:type="spellEnd"/>
      <w:r>
        <w:rPr>
          <w:snapToGrid w:val="0"/>
        </w:rPr>
        <w:t xml:space="preserve"> и </w:t>
      </w:r>
      <w:proofErr w:type="spellStart"/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l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смежны</w:t>
      </w:r>
      <w:proofErr w:type="spellEnd"/>
      <w:r>
        <w:rPr>
          <w:snapToGrid w:val="0"/>
        </w:rPr>
        <w:t xml:space="preserve"> в </w:t>
      </w:r>
      <w:r>
        <w:rPr>
          <w:i/>
          <w:snapToGrid w:val="0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или </w:t>
      </w:r>
      <w:proofErr w:type="spellStart"/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k</w:t>
      </w:r>
      <w:proofErr w:type="spellEnd"/>
      <w:r>
        <w:rPr>
          <w:snapToGrid w:val="0"/>
        </w:rPr>
        <w:t xml:space="preserve"> = </w:t>
      </w:r>
      <w:proofErr w:type="spellStart"/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l</w:t>
      </w:r>
      <w:proofErr w:type="spellEnd"/>
      <w:r>
        <w:rPr>
          <w:snapToGrid w:val="0"/>
        </w:rPr>
        <w:t>(</w:t>
      </w:r>
      <w:r>
        <w:rPr>
          <w:i/>
          <w:snapToGrid w:val="0"/>
          <w:lang w:val="en-US"/>
        </w:rPr>
        <w:t>k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l</w:t>
      </w:r>
      <w:r>
        <w:rPr>
          <w:snapToGrid w:val="0"/>
        </w:rPr>
        <w:t xml:space="preserve">), </w:t>
      </w:r>
      <w:proofErr w:type="spellStart"/>
      <w:r>
        <w:rPr>
          <w:snapToGrid w:val="0"/>
        </w:rPr>
        <w:t>смежны</w:t>
      </w:r>
      <w:proofErr w:type="spellEnd"/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(см. рис.3).</w:t>
      </w:r>
      <w:r>
        <w:rPr>
          <w:i/>
          <w:snapToGrid w:val="0"/>
        </w:rPr>
        <w:t xml:space="preserve"> </w:t>
      </w:r>
    </w:p>
    <w:p w:rsidR="00955B3A" w:rsidRDefault="00955B3A" w:rsidP="00955B3A">
      <w:pPr>
        <w:spacing w:line="360" w:lineRule="auto"/>
        <w:ind w:firstLine="720"/>
        <w:jc w:val="center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</w:r>
      <w:r>
        <w:rPr>
          <w:rFonts w:ascii="Arial" w:hAnsi="Arial"/>
          <w:snapToGrid w:val="0"/>
        </w:rPr>
        <w:pict>
          <v:group id="_x0000_s1066" editas="canvas" style="width:280.2pt;height:98pt;mso-position-horizontal-relative:char;mso-position-vertical-relative:line" coordorigin="1499,4247" coordsize="5604,1960">
            <o:lock v:ext="edit" aspectratio="t"/>
            <v:shape id="_x0000_s1067" type="#_x0000_t75" style="position:absolute;left:1499;top:4247;width:5604;height:1960" o:preferrelative="f">
              <v:fill o:detectmouseclick="t"/>
              <v:path o:extrusionok="t" o:connecttype="none"/>
            </v:shape>
            <v:shape id="_x0000_s1068" type="#_x0000_t32" style="position:absolute;left:1934;top:4721;width:1;height:903;flip:x" o:connectortype="straight">
              <v:stroke startarrow="oval" endarrow="oval"/>
            </v:shape>
            <v:line id="_x0000_s1069" style="position:absolute" from="4616,5259" to="4937,5260" strokeweight="2.25pt"/>
            <v:line id="_x0000_s1070" style="position:absolute" from="4616,5113" to="4937,5115" strokeweight="2.25pt"/>
            <v:shape id="_x0000_s1071" type="#_x0000_t202" style="position:absolute;left:2091;top:4873;width:425;height:677" stroked="f">
              <v:textbox style="mso-next-textbox:#_x0000_s1071">
                <w:txbxContent>
                  <w:p w:rsidR="00955B3A" w:rsidRDefault="00955B3A" w:rsidP="00955B3A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72" type="#_x0000_t202" style="position:absolute;left:1512;top:4312;width:579;height:552" filled="f" stroked="f">
              <v:textbox style="mso-next-textbox:#_x0000_s1072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73" type="#_x0000_t202" style="position:absolute;left:1499;top:5332;width:579;height:552" filled="f" stroked="f">
              <v:textbox style="mso-next-textbox:#_x0000_s1073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074" style="position:absolute" from="3553,5168" to="4275,5169" strokeweight="1pt">
              <v:stroke endarrow="oval"/>
            </v:line>
            <v:shape id="_x0000_s1075" type="#_x0000_t32" style="position:absolute;left:2833;top:5167;width:721;height:1;flip:x" o:connectortype="straight">
              <v:stroke startarrow="oval" endarrow="oval"/>
            </v:shape>
            <v:shape id="_x0000_s1076" type="#_x0000_t202" style="position:absolute;left:2594;top:4708;width:579;height:552" filled="f" stroked="f">
              <v:textbox style="mso-next-textbox:#_x0000_s1076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77" type="#_x0000_t202" style="position:absolute;left:4037;top:4708;width:579;height:552" filled="f" stroked="f">
              <v:textbox style="mso-next-textbox:#_x0000_s1077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78" type="#_x0000_t202" style="position:absolute;left:3335;top:4708;width:579;height:552" filled="f" stroked="f">
              <v:textbox style="mso-next-textbox:#_x0000_s1078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079" style="position:absolute" from="6026,4701" to="6748,4702" strokeweight="1pt">
              <v:stroke endarrow="oval"/>
            </v:line>
            <v:shape id="_x0000_s1080" type="#_x0000_t32" style="position:absolute;left:5306;top:4700;width:721;height:1;flip:x" o:connectortype="straight">
              <v:stroke startarrow="oval" endarrow="oval"/>
            </v:shape>
            <v:shape id="_x0000_s1081" type="#_x0000_t202" style="position:absolute;left:5081;top:4254;width:651;height:552" filled="f" stroked="f">
              <v:textbox style="mso-next-textbox:#_x0000_s1081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82" type="#_x0000_t202" style="position:absolute;left:5732;top:4254;width:651;height:552" filled="f" stroked="f">
              <v:textbox style="mso-next-textbox:#_x0000_s1082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83" type="#_x0000_t202" style="position:absolute;left:6452;top:4247;width:651;height:552" filled="f" stroked="f">
              <v:textbox style="mso-next-textbox:#_x0000_s1083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84" type="#_x0000_t32" style="position:absolute;left:5306;top:4713;width:1;height:903;flip:x" o:connectortype="straight">
              <v:stroke startarrow="oval" endarrow="oval"/>
            </v:shape>
            <v:shape id="_x0000_s1085" type="#_x0000_t32" style="position:absolute;left:6027;top:4711;width:1;height:903;flip:x" o:connectortype="straight">
              <v:stroke startarrow="oval" endarrow="oval"/>
            </v:shape>
            <v:shape id="_x0000_s1086" type="#_x0000_t32" style="position:absolute;left:6748;top:4711;width:1;height:903;flip:x" o:connectortype="straight">
              <v:stroke startarrow="oval" endarrow="oval"/>
            </v:shape>
            <v:line id="_x0000_s1087" style="position:absolute" from="6026,5615" to="6748,5616" strokeweight="1pt">
              <v:stroke endarrow="oval"/>
            </v:line>
            <v:shape id="_x0000_s1088" type="#_x0000_t32" style="position:absolute;left:5306;top:5614;width:721;height:1;flip:x" o:connectortype="straight">
              <v:stroke startarrow="oval" endarrow="oval"/>
            </v:shape>
            <v:shape id="_x0000_s1089" type="#_x0000_t202" style="position:absolute;left:5003;top:5646;width:651;height:552" filled="f" stroked="f">
              <v:textbox style="mso-next-textbox:#_x0000_s1089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90" type="#_x0000_t202" style="position:absolute;left:5732;top:5646;width:651;height:552" filled="f" stroked="f">
              <v:textbox style="mso-next-textbox:#_x0000_s1090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91" type="#_x0000_t202" style="position:absolute;left:6426;top:5655;width:651;height:552" filled="f" stroked="f">
              <v:textbox style="mso-next-textbox:#_x0000_s1091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55B3A" w:rsidRDefault="00955B3A" w:rsidP="00955B3A">
      <w:pPr>
        <w:pStyle w:val="aa"/>
        <w:rPr>
          <w:i/>
          <w:snapToGrid w:val="0"/>
          <w:vertAlign w:val="subscript"/>
        </w:rPr>
      </w:pPr>
      <w:r>
        <w:rPr>
          <w:snapToGrid w:val="0"/>
        </w:rPr>
        <w:t xml:space="preserve">Рис. 3. Декартово произведение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</w:rPr>
        <w:t xml:space="preserve">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:rsidR="00955B3A" w:rsidRDefault="00955B3A" w:rsidP="00955B3A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Кольцевая сумма</w:t>
      </w:r>
      <w:r>
        <w:rPr>
          <w:snapToGrid w:val="0"/>
        </w:rPr>
        <w:t xml:space="preserve"> 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</w:t>
      </w:r>
      <w:r>
        <w:rPr>
          <w:i/>
          <w:snapToGrid w:val="0"/>
        </w:rPr>
        <w:t xml:space="preserve"> G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</w:t>
      </w:r>
      <w:r>
        <w:rPr>
          <w:snapToGrid w:val="0"/>
          <w:position w:val="-6"/>
        </w:rPr>
        <w:object w:dxaOrig="260" w:dyaOrig="280">
          <v:shape id="_x0000_i1038" type="#_x0000_t75" style="width:13.5pt;height:13.5pt" o:ole="" fillcolor="window">
            <v:imagedata r:id="rId21" o:title=""/>
          </v:shape>
          <o:OLEObject Type="Embed" ProgID="Equation.3" ShapeID="_x0000_i1038" DrawAspect="Content" ObjectID="_1759597025" r:id="rId22"/>
        </w:object>
      </w:r>
      <w:r>
        <w:rPr>
          <w:snapToGrid w:val="0"/>
        </w:rPr>
        <w:t xml:space="preserve">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(рис.4).</w:t>
      </w:r>
    </w:p>
    <w:p w:rsidR="00955B3A" w:rsidRDefault="00955B3A" w:rsidP="00955B3A">
      <w:pPr>
        <w:spacing w:line="360" w:lineRule="auto"/>
        <w:ind w:firstLine="720"/>
        <w:jc w:val="center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</w:r>
      <w:r>
        <w:rPr>
          <w:rFonts w:ascii="Arial" w:hAnsi="Arial"/>
          <w:snapToGrid w:val="0"/>
        </w:rPr>
        <w:pict>
          <v:group id="_x0000_s1026" editas="canvas" style="width:276.15pt;height:125.9pt;mso-position-horizontal-relative:char;mso-position-vertical-relative:line" coordorigin="2414,3892" coordsize="5523,2518">
            <o:lock v:ext="edit" aspectratio="t"/>
            <v:shape id="_x0000_s1027" type="#_x0000_t75" style="position:absolute;left:2414;top:3892;width:5523;height:2518" o:preferrelative="f">
              <v:fill o:detectmouseclick="t"/>
              <v:path o:extrusionok="t" o:connecttype="none"/>
            </v:shape>
            <v:line id="_x0000_s1028" style="position:absolute" from="2850,4301" to="3572,4302"/>
            <v:line id="_x0000_s1029" style="position:absolute;flip:y" from="2849,5202" to="3571,5203"/>
            <v:shape id="_x0000_s1030" type="#_x0000_t32" style="position:absolute;left:2849;top:4301;width:1;height:903;flip:x" o:connectortype="straight">
              <v:stroke startarrow="oval" endarrow="oval"/>
            </v:shape>
            <v:shape id="_x0000_s1031" type="#_x0000_t32" style="position:absolute;left:3571;top:4302;width:1;height:901;flip:x" o:connectortype="straight">
              <v:stroke startarrow="oval" endarrow="oval"/>
            </v:shape>
            <v:line id="_x0000_s1032" style="position:absolute" from="5857,4815" to="6178,4816" strokeweight="2.25pt"/>
            <v:line id="_x0000_s1033" style="position:absolute" from="5857,4669" to="6178,4671" strokeweight="2.25pt"/>
            <v:shape id="_x0000_s1034" type="#_x0000_t202" style="position:absolute;left:3785;top:4444;width:425;height:677" stroked="f">
              <v:textbox style="mso-next-textbox:#_x0000_s1034">
                <w:txbxContent>
                  <w:p w:rsidR="00955B3A" w:rsidRDefault="00955B3A" w:rsidP="00955B3A"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  <w:lang w:val="en-US"/>
                      </w:rPr>
                      <w:sym w:font="Symbol" w:char="00C5"/>
                    </w:r>
                  </w:p>
                </w:txbxContent>
              </v:textbox>
            </v:shape>
            <v:shape id="_x0000_s1035" type="#_x0000_t202" style="position:absolute;left:2427;top:3892;width:579;height:552" filled="f" stroked="f">
              <v:textbox style="mso-next-textbox:#_x0000_s1035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36" type="#_x0000_t202" style="position:absolute;left:3444;top:3892;width:579;height:552" filled="f" stroked="f">
              <v:textbox style="mso-next-textbox:#_x0000_s1036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37" type="#_x0000_t202" style="position:absolute;left:6281;top:4912;width:579;height:552" filled="f" stroked="f">
              <v:textbox style="mso-next-textbox:#_x0000_s1037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38" type="#_x0000_t202" style="position:absolute;left:6294;top:5858;width:579;height:552" filled="f" stroked="f">
              <v:textbox style="mso-next-textbox:#_x0000_s1038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39" type="#_x0000_t202" style="position:absolute;left:2414;top:4912;width:579;height:552" filled="f" stroked="f">
              <v:textbox style="mso-next-textbox:#_x0000_s1039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40" type="#_x0000_t202" style="position:absolute;left:3522;top:4938;width:579;height:552" filled="f" stroked="f">
              <v:textbox style="mso-next-textbox:#_x0000_s1040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041" type="#_x0000_t202" style="position:absolute;left:3509;top:5773;width:579;height:552" filled="f" stroked="f">
              <v:textbox style="mso-next-textbox:#_x0000_s1041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042" type="#_x0000_t202" style="position:absolute;left:7358;top:3960;width:579;height:552" filled="f" stroked="f">
              <v:textbox style="mso-next-textbox:#_x0000_s1042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43" type="#_x0000_t202" style="position:absolute;left:6294;top:3944;width:579;height:552" filled="f" stroked="f">
              <v:textbox style="mso-next-textbox:#_x0000_s1043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44" type="#_x0000_t202" style="position:absolute;left:7358;top:5012;width:579;height:552" filled="f" stroked="f">
              <v:textbox style="mso-next-textbox:#_x0000_s1044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045" type="#_x0000_t202" style="position:absolute;left:2414;top:5773;width:579;height:552" filled="f" stroked="f">
              <v:textbox style="mso-next-textbox:#_x0000_s1045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46" type="#_x0000_t32" style="position:absolute;left:2849;top:4302;width:723;height:902;flip:x" o:connectortype="straight">
              <v:stroke startarrow="oval" endarrow="oval"/>
            </v:shape>
            <v:line id="_x0000_s1047" style="position:absolute" from="2849,5202" to="3572,6007">
              <v:stroke endarrow="oval"/>
            </v:line>
            <v:line id="_x0000_s1048" style="position:absolute;flip:x" from="2849,5202" to="2852,6007">
              <v:stroke endarrow="oval"/>
            </v:line>
            <v:line id="_x0000_s1049" style="position:absolute" from="4583,4263" to="5305,4264">
              <v:stroke endarrow="oval"/>
            </v:line>
            <v:line id="_x0000_s1050" style="position:absolute;flip:y" from="4582,5164" to="5304,5165"/>
            <v:shape id="_x0000_s1051" type="#_x0000_t32" style="position:absolute;left:4582;top:4263;width:1;height:903;flip:x" o:connectortype="straight">
              <v:stroke startarrow="oval" endarrow="oval"/>
            </v:shape>
            <v:shape id="_x0000_s1052" type="#_x0000_t32" style="position:absolute;left:4583;top:4263;width:723;height:901" o:connectortype="straight">
              <v:stroke startarrow="oval" endarrow="oval"/>
            </v:shape>
            <v:line id="_x0000_s1053" style="position:absolute" from="4582,5164" to="5305,5969">
              <v:stroke endarrow="oval"/>
            </v:line>
            <v:line id="_x0000_s1054" style="position:absolute;flip:x" from="4582,5164" to="5305,5969">
              <v:stroke endarrow="oval"/>
            </v:line>
            <v:line id="_x0000_s1055" style="position:absolute;flip:y" from="7413,4263" to="7414,5163">
              <v:stroke endarrow="oval"/>
            </v:line>
            <v:line id="_x0000_s1056" style="position:absolute" from="6690,4301" to="7412,5163">
              <v:stroke startarrow="oval" endarrow="oval"/>
            </v:line>
            <v:line id="_x0000_s1057" style="position:absolute" from="6690,5163" to="6691,6007">
              <v:stroke endarrow="oval"/>
            </v:line>
            <v:shape id="_x0000_s1058" type="#_x0000_t202" style="position:absolute;left:4114;top:3944;width:579;height:552" filled="f" stroked="f">
              <v:textbox style="mso-next-textbox:#_x0000_s1058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59" type="#_x0000_t202" style="position:absolute;left:5278;top:4912;width:579;height:552" filled="f" stroked="f">
              <v:textbox style="mso-next-textbox:#_x0000_s1059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060" type="#_x0000_t202" style="position:absolute;left:5272;top:5773;width:579;height:552" filled="f" stroked="f">
              <v:textbox style="mso-next-textbox:#_x0000_s1060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061" type="#_x0000_t202" style="position:absolute;left:4088;top:5773;width:579;height:552" filled="f" stroked="f">
              <v:textbox style="mso-next-textbox:#_x0000_s1061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62" type="#_x0000_t202" style="position:absolute;left:4101;top:4912;width:579;height:552" filled="f" stroked="f">
              <v:textbox style="mso-next-textbox:#_x0000_s1062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63" type="#_x0000_t202" style="position:absolute;left:5272;top:3944;width:579;height:552" filled="f" stroked="f">
              <v:textbox style="mso-next-textbox:#_x0000_s1063">
                <w:txbxContent>
                  <w:p w:rsidR="00955B3A" w:rsidRDefault="00955B3A" w:rsidP="00955B3A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064" style="position:absolute;flip:y" from="6690,4263" to="7414,5163">
              <v:stroke startarrow="oval" endarrow="oval"/>
            </v:line>
            <v:line id="_x0000_s1065" style="position:absolute;flip:y" from="6691,5166" to="7414,6007">
              <v:stroke startarrow="oval" endarrow="oval"/>
            </v:line>
            <w10:wrap type="none"/>
            <w10:anchorlock/>
          </v:group>
        </w:pict>
      </w:r>
    </w:p>
    <w:p w:rsidR="00955B3A" w:rsidRPr="00955B3A" w:rsidRDefault="00955B3A" w:rsidP="00955B3A">
      <w:pPr>
        <w:pStyle w:val="aa"/>
        <w:rPr>
          <w:i/>
          <w:snapToGrid w:val="0"/>
          <w:vertAlign w:val="subscript"/>
        </w:rPr>
      </w:pPr>
      <w:r>
        <w:rPr>
          <w:snapToGrid w:val="0"/>
        </w:rPr>
        <w:t xml:space="preserve">Рис.4. Кольцевая сумма графов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1</w:t>
      </w:r>
      <w:r>
        <w:rPr>
          <w:i/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2</w:t>
      </w:r>
    </w:p>
    <w:p w:rsidR="00BC0982" w:rsidRDefault="00BC0982" w:rsidP="00BC5DA2">
      <w:pPr>
        <w:spacing w:after="0"/>
        <w:ind w:firstLine="708"/>
        <w:rPr>
          <w:b/>
          <w:bCs/>
          <w:color w:val="000000"/>
          <w:u w:val="single"/>
        </w:rPr>
      </w:pPr>
    </w:p>
    <w:p w:rsidR="00955B3A" w:rsidRPr="003D6658" w:rsidRDefault="00955B3A" w:rsidP="00955B3A">
      <w:pPr>
        <w:pStyle w:val="3"/>
        <w:rPr>
          <w:b w:val="0"/>
        </w:rPr>
      </w:pPr>
      <w:r w:rsidRPr="003D6658">
        <w:rPr>
          <w:b w:val="0"/>
        </w:rPr>
        <w:t>Задание 1</w:t>
      </w:r>
    </w:p>
    <w:p w:rsidR="00955B3A" w:rsidRDefault="00955B3A" w:rsidP="00955B3A">
      <w:pPr>
        <w:pStyle w:val="1"/>
        <w:numPr>
          <w:ilvl w:val="0"/>
          <w:numId w:val="13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proofErr w:type="gramStart"/>
      <w:r>
        <w:rPr>
          <w:vertAlign w:val="subscript"/>
        </w:rPr>
        <w:t>2</w:t>
      </w:r>
      <w:proofErr w:type="gramEnd"/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955B3A" w:rsidRDefault="00955B3A" w:rsidP="00955B3A">
      <w:pPr>
        <w:pStyle w:val="1"/>
        <w:numPr>
          <w:ilvl w:val="0"/>
          <w:numId w:val="13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955B3A" w:rsidRDefault="00EF5D1F" w:rsidP="00955B3A">
      <w:pPr>
        <w:pStyle w:val="1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>
            <wp:extent cx="5695950" cy="4419600"/>
            <wp:effectExtent l="19050" t="0" r="0" b="0"/>
            <wp:docPr id="16" name="Рисунок 16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B3A" w:rsidRDefault="00955B3A" w:rsidP="00955B3A">
      <w:pPr>
        <w:pStyle w:val="1"/>
        <w:numPr>
          <w:ilvl w:val="0"/>
          <w:numId w:val="0"/>
        </w:numPr>
        <w:ind w:left="144"/>
      </w:pPr>
    </w:p>
    <w:p w:rsidR="00955B3A" w:rsidRDefault="00EF5D1F" w:rsidP="00955B3A">
      <w:pPr>
        <w:pStyle w:val="1"/>
        <w:numPr>
          <w:ilvl w:val="0"/>
          <w:numId w:val="0"/>
        </w:numPr>
        <w:ind w:left="144"/>
      </w:pPr>
      <w:r>
        <w:rPr>
          <w:noProof/>
        </w:rPr>
        <w:lastRenderedPageBreak/>
        <w:drawing>
          <wp:inline distT="0" distB="0" distL="0" distR="0">
            <wp:extent cx="2552700" cy="1847850"/>
            <wp:effectExtent l="19050" t="0" r="0" b="0"/>
            <wp:docPr id="17" name="Рисунок 17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B3A" w:rsidRPr="00955B3A" w:rsidRDefault="00955B3A" w:rsidP="00955B3A">
      <w:pPr>
        <w:pStyle w:val="3"/>
        <w:rPr>
          <w:rFonts w:ascii="Times New Roman" w:hAnsi="Times New Roman" w:cs="Times New Roman"/>
          <w:b w:val="0"/>
        </w:rPr>
      </w:pPr>
    </w:p>
    <w:p w:rsidR="00955B3A" w:rsidRPr="003D6658" w:rsidRDefault="00955B3A" w:rsidP="00955B3A">
      <w:pPr>
        <w:pStyle w:val="3"/>
        <w:rPr>
          <w:b w:val="0"/>
        </w:rPr>
      </w:pPr>
      <w:r>
        <w:rPr>
          <w:b w:val="0"/>
        </w:rPr>
        <w:t>Задание 2</w:t>
      </w:r>
    </w:p>
    <w:p w:rsidR="00955B3A" w:rsidRDefault="00955B3A" w:rsidP="00955B3A">
      <w:pPr>
        <w:pStyle w:val="1"/>
        <w:numPr>
          <w:ilvl w:val="0"/>
          <w:numId w:val="14"/>
        </w:numPr>
      </w:pPr>
      <w:r>
        <w:t>Для матричной формы представления графов выполните операцию:</w:t>
      </w:r>
    </w:p>
    <w:p w:rsidR="00955B3A" w:rsidRDefault="00955B3A" w:rsidP="00955B3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955B3A" w:rsidRDefault="00955B3A" w:rsidP="00955B3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955B3A" w:rsidRDefault="00955B3A" w:rsidP="00955B3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955B3A" w:rsidRDefault="00955B3A" w:rsidP="00955B3A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955B3A" w:rsidRDefault="00955B3A" w:rsidP="00955B3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955B3A" w:rsidRDefault="00955B3A" w:rsidP="00955B3A">
      <w:pPr>
        <w:pStyle w:val="1"/>
        <w:numPr>
          <w:ilvl w:val="0"/>
          <w:numId w:val="14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:rsidR="00955B3A" w:rsidRDefault="00955B3A" w:rsidP="00955B3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955B3A" w:rsidRDefault="00955B3A" w:rsidP="00955B3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955B3A" w:rsidRDefault="00955B3A" w:rsidP="00955B3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955B3A" w:rsidRDefault="00955B3A" w:rsidP="00955B3A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955B3A" w:rsidRDefault="00955B3A" w:rsidP="00955B3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955B3A" w:rsidRDefault="00EF5D1F" w:rsidP="00955B3A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noProof/>
        </w:rPr>
        <w:lastRenderedPageBreak/>
        <w:drawing>
          <wp:inline distT="0" distB="0" distL="0" distR="0">
            <wp:extent cx="2333625" cy="4533900"/>
            <wp:effectExtent l="19050" t="0" r="9525" b="0"/>
            <wp:docPr id="18" name="Рисунок 18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610" w:rsidRDefault="00EF5D1F" w:rsidP="00955B3A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noProof/>
        </w:rPr>
        <w:drawing>
          <wp:inline distT="0" distB="0" distL="0" distR="0">
            <wp:extent cx="2209800" cy="4171950"/>
            <wp:effectExtent l="19050" t="0" r="0" b="0"/>
            <wp:docPr id="19" name="Рисунок 19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610" w:rsidRDefault="00EF5D1F" w:rsidP="00955B3A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noProof/>
        </w:rPr>
        <w:lastRenderedPageBreak/>
        <w:drawing>
          <wp:inline distT="0" distB="0" distL="0" distR="0">
            <wp:extent cx="2743200" cy="5781675"/>
            <wp:effectExtent l="19050" t="0" r="0" b="0"/>
            <wp:docPr id="20" name="Рисунок 20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B3A" w:rsidRDefault="00955B3A" w:rsidP="00955B3A">
      <w:pPr>
        <w:pStyle w:val="1"/>
        <w:numPr>
          <w:ilvl w:val="0"/>
          <w:numId w:val="0"/>
        </w:numPr>
        <w:tabs>
          <w:tab w:val="left" w:pos="708"/>
        </w:tabs>
      </w:pPr>
    </w:p>
    <w:p w:rsidR="00955B3A" w:rsidRPr="006801FE" w:rsidRDefault="00955B3A" w:rsidP="00955B3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:rsidR="00955B3A" w:rsidRDefault="00955B3A" w:rsidP="00955B3A">
      <w:pPr>
        <w:pStyle w:val="1"/>
        <w:numPr>
          <w:ilvl w:val="0"/>
          <w:numId w:val="15"/>
        </w:numPr>
      </w:pPr>
      <w:r>
        <w:t>Для матричной формы представления графов выполните операцию:</w:t>
      </w:r>
    </w:p>
    <w:p w:rsidR="00955B3A" w:rsidRDefault="00955B3A" w:rsidP="00955B3A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 id="_x0000_i1039" type="#_x0000_t75" style="width:13.5pt;height:9.75pt" o:ole="" fillcolor="window">
            <v:imagedata r:id="rId10" o:title=""/>
          </v:shape>
          <o:OLEObject Type="Embed" ProgID="Equation.3" ShapeID="_x0000_i1039" DrawAspect="Content" ObjectID="_1759597026" r:id="rId28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955B3A" w:rsidRDefault="00955B3A" w:rsidP="00955B3A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 id="_x0000_i1040" type="#_x0000_t75" style="width:13.5pt;height:9.75pt" o:ole="" fillcolor="window">
            <v:imagedata r:id="rId29" o:title=""/>
          </v:shape>
          <o:OLEObject Type="Embed" ProgID="Equation.3" ShapeID="_x0000_i1040" DrawAspect="Content" ObjectID="_1759597027" r:id="rId30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955B3A" w:rsidRDefault="00955B3A" w:rsidP="00955B3A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>
          <v:shape id="_x0000_i1041" type="#_x0000_t75" style="width:13.5pt;height:13.5pt" o:ole="" fillcolor="window">
            <v:imagedata r:id="rId21" o:title=""/>
          </v:shape>
          <o:OLEObject Type="Embed" ProgID="Equation.3" ShapeID="_x0000_i1041" DrawAspect="Content" ObjectID="_1759597028" r:id="rId31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955B3A" w:rsidRDefault="00955B3A" w:rsidP="00955B3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955B3A" w:rsidRDefault="00EF5D1F" w:rsidP="00955B3A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rPr>
          <w:noProof/>
        </w:rPr>
        <w:lastRenderedPageBreak/>
        <w:drawing>
          <wp:inline distT="0" distB="0" distL="0" distR="0">
            <wp:extent cx="2619375" cy="2733675"/>
            <wp:effectExtent l="19050" t="0" r="9525" b="0"/>
            <wp:docPr id="24" name="Рисунок 24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610" w:rsidRDefault="00EF5D1F" w:rsidP="00955B3A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rPr>
          <w:noProof/>
        </w:rPr>
        <w:drawing>
          <wp:inline distT="0" distB="0" distL="0" distR="0">
            <wp:extent cx="3086100" cy="2914650"/>
            <wp:effectExtent l="19050" t="0" r="0" b="0"/>
            <wp:docPr id="25" name="Рисунок 25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610" w:rsidRDefault="00EF5D1F" w:rsidP="00955B3A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rPr>
          <w:noProof/>
        </w:rPr>
        <w:drawing>
          <wp:inline distT="0" distB="0" distL="0" distR="0">
            <wp:extent cx="2857500" cy="2733675"/>
            <wp:effectExtent l="19050" t="0" r="0" b="0"/>
            <wp:docPr id="26" name="Рисунок 26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610" w:rsidRDefault="00CA4610" w:rsidP="00955B3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</w:p>
    <w:p w:rsidR="00CA4610" w:rsidRDefault="00CA4610" w:rsidP="00955B3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</w:p>
    <w:p w:rsidR="00655240" w:rsidRPr="00955B3A" w:rsidRDefault="00655240" w:rsidP="00503C8E">
      <w:pPr>
        <w:ind w:firstLine="0"/>
      </w:pPr>
    </w:p>
    <w:p w:rsidR="00503C8E" w:rsidRDefault="00503C8E" w:rsidP="003878AA">
      <w:pPr>
        <w:pStyle w:val="3"/>
        <w:jc w:val="both"/>
        <w:rPr>
          <w:rFonts w:ascii="Times New Roman" w:hAnsi="Times New Roman" w:cs="Times New Roman"/>
          <w:sz w:val="32"/>
          <w:szCs w:val="32"/>
        </w:rPr>
      </w:pPr>
      <w:r w:rsidRPr="00E97560">
        <w:rPr>
          <w:rFonts w:ascii="Times New Roman" w:hAnsi="Times New Roman" w:cs="Times New Roman"/>
          <w:sz w:val="32"/>
          <w:szCs w:val="32"/>
        </w:rPr>
        <w:lastRenderedPageBreak/>
        <w:t>В</w:t>
      </w:r>
      <w:r w:rsidR="009A2160">
        <w:rPr>
          <w:rFonts w:ascii="Times New Roman" w:hAnsi="Times New Roman" w:cs="Times New Roman"/>
          <w:sz w:val="32"/>
          <w:szCs w:val="32"/>
        </w:rPr>
        <w:t>ывод</w:t>
      </w:r>
    </w:p>
    <w:p w:rsidR="00E97560" w:rsidRPr="00CA4610" w:rsidRDefault="00E97560" w:rsidP="00E97560">
      <w:r>
        <w:t xml:space="preserve">В ходе выполнения лабораторной работы была реализована </w:t>
      </w:r>
      <w:r w:rsidR="00FC0D34">
        <w:t>программа, генерирующая матрицу смежности для неориентированного графа</w:t>
      </w:r>
      <w:r w:rsidR="00594B61">
        <w:t xml:space="preserve"> и</w:t>
      </w:r>
      <w:r w:rsidR="00FC0D34">
        <w:t xml:space="preserve"> </w:t>
      </w:r>
      <w:r w:rsidR="00CA4610">
        <w:t>список смежности.</w:t>
      </w:r>
    </w:p>
    <w:p w:rsidR="00E97560" w:rsidRDefault="00FC0D34" w:rsidP="00E97560">
      <w:r>
        <w:t>Была реализована программа, выполняющая</w:t>
      </w:r>
      <w:r w:rsidR="00CA4610">
        <w:t xml:space="preserve"> такие операции, как стягивание ребра, отождествление вершин, расщепление вершины, объединение графов, пересечение графов и кольцевая сумма.</w:t>
      </w:r>
    </w:p>
    <w:p w:rsidR="002E1DF7" w:rsidRDefault="002E1DF7" w:rsidP="009A2160">
      <w:pPr>
        <w:ind w:firstLine="0"/>
      </w:pPr>
    </w:p>
    <w:p w:rsidR="00E97560" w:rsidRPr="009A2160" w:rsidRDefault="00E97560" w:rsidP="00E97560">
      <w:pPr>
        <w:pStyle w:val="3"/>
        <w:rPr>
          <w:rFonts w:ascii="Times New Roman" w:hAnsi="Times New Roman" w:cs="Times New Roman"/>
          <w:sz w:val="32"/>
          <w:lang w:val="en-US"/>
        </w:rPr>
      </w:pPr>
      <w:r w:rsidRPr="00912C2F">
        <w:rPr>
          <w:rFonts w:ascii="Times New Roman" w:hAnsi="Times New Roman" w:cs="Times New Roman"/>
          <w:sz w:val="32"/>
        </w:rPr>
        <w:t>Листинг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iostream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&gt;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#include &lt;vector&gt;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cstdlib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&gt;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ctime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&gt;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#include &lt;algorithm&gt;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using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namespace std;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// Функция для генерации случайного числа в заданном диапазоне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min,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max)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return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min + rand() % (max - min + 1);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// Функция для удаления вершины и инцидентных ей ребер из матрицы смежности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void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removeVertex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(vector&lt;vector&lt;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&gt;&gt;&amp; matrix,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vertex)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size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=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.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size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();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// Удаляем вершину и ее ребра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matrix.erase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matrix.begin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() + vertex);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 size - 1;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matrix[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].erase(matrix[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].begin() + vertex);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// Функция для отождествления двух вершин графа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void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identifyVertices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(vector&lt;vector&lt;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&gt;&gt;&amp; matrix,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vertex1,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vertex2)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size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matrix.size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Отождествляем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вершины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vertex1 и vertex2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matrix[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vertex1][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 = matrix[vertex1][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 || matrix[vertex2][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matrix[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][vertex1] = matrix[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][vertex1] || matrix[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][vertex2];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Удаляем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вершину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vertex2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removeVertex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matrix, vertex2);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void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contractEdge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(vector&lt;vector&lt;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&gt;&gt;&amp; matrix,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vertex1,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vertex2)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size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matrix.size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matrix[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vertex1][vertex2] = 0;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matrix[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vertex2][vertex1] = 0;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identifyVertices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matrix, vertex1, vertex2);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void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abiba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(vector&lt;vector&lt;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&gt;&gt;&amp; matrix,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vertex1,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vertex2)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size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=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.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size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();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// Создаем новую матрицу смежности с дополнительной вершиной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&gt;&gt;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(size + 1, 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&gt;(size + 1, 0));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// Копируем значения из старой матрицы в новую матрицу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j = 0; j &lt; size; j++)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][j] = matrix[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][j];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// Соединяем новую вершину с указанными вершинами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vertex1][size]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[size][vertex1] = 1;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vertex2][size]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[size][vertex2] = 1;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//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Заменяем старую матрицу на новую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матрицу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// Функция для вывода матрицы смежности на консоль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void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printMatrix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(const vector&lt;vector&lt;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&gt;&gt;&amp; matrix)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size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matrix.size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j = 0; j &lt; size; j++)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&lt;&lt; matrix[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][j] &lt;&lt; " ";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// Функция для объединения двух графов через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логическое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ИЛИ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void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mergeGraphs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(vector&lt;vector&lt;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&gt;&gt;&amp; matrix1, const vector&lt;vector&lt;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&gt;&gt;&amp; matrix2)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size1 = matrix1.size();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size2 = matrix2.size();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lastRenderedPageBreak/>
        <w:t xml:space="preserve">   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// Создаем новую матрицу смежности с размером, равным максимальному размеру графов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maxSize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max(size1, size2);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&gt;&gt;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maxSize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, 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&gt;(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maxSize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, 0));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// Копируем значения из первой матрицы в новую матрицу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 size1;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j = 0; j &lt; size1; j++)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][j] = matrix1[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][j];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// Добавляем вершины и ребра из второй матрицы в новую матрицу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 size2;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j = 0; j &lt; size2; j++)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][j]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][j] || matrix2[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][j];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Первый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граф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:"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printMatrix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matrix1);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Второй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граф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:"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printMatrix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matrix2);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"Результат объединения графов:"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printMatrix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(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"Графы успешно объединены!"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//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Заменяем первую матрицу на новую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матрицу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matrix1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void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intersectionGraphs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(vector&lt;vector&lt;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&gt;&gt;&amp; matrix1, const vector&lt;vector&lt;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&gt;&gt;&amp; matrix2)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size1 = matrix1.size();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size2 = matrix2.size();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// Создаем новую матрицу смежности с размером, равным максимальному размеру графов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maxSize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max(size1, size2);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&gt;&gt;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maxSize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, 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&gt;(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maxSize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, 0));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// Копируем значения из первой матрицы в новую матрицу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 size1;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j = 0; j &lt; size1; j++)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][j] = matrix1[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][j];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// Добавляем вершины и ребра из второй матрицы в новую матрицу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 size2;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j = 0; j &lt; size2; j++)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][j]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][j] &amp;&amp; matrix2[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][j];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maxSize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isolated = true;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maxSize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 j++)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if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][j] != 0 ||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[j][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 != 0)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isolated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false;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break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if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(isolated)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removeVertex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maxSize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--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--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Первый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граф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:"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printMatrix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matrix1);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Второй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граф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:"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printMatrix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matrix2);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"Результат пересечения графов:"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printMatrix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(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"Графы успешно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пересечениы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!"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//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Заменяем первую матрицу на новую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матрицу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matrix1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void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XORGraphs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(vector&lt;vector&lt;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&gt;&gt;&amp; matrix1, const vector&lt;vector&lt;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&gt;&gt;&amp; matrix2)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size1 = matrix1.size();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size2 = matrix2.size();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// Создаем новую матрицу смежности с размером, равным максимальному размеру графов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maxSize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max(size1, size2);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&gt;&gt;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maxSize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, 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&gt;(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maxSize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, 0));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// Копируем значения из первой матрицы в новую матрицу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 size1;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j = 0; j &lt; size1; j++)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][j] = matrix1[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][j];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// Добавляем вершины и ребра из второй матрицы в новую матрицу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 size2;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j = 0; j &lt; size2; j++)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][j]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][j]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xor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matrix2[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][j];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Первый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граф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:"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printMatrix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matrix1);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Второй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граф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:"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printMatrix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matrix2);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"Результат кольцевой суммы:"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printMatrix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(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"Кольцевая сумма построена!"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//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Заменяем первую матрицу на новую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матрицу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matrix1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newMatrix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&gt;&gt;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generateAdjacencyList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(const vector&lt;vector&lt;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&gt;&gt;&amp;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size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adjacencyMatrix.size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&gt;&gt;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adjacencyList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(size);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j = 0; j &lt; size; j++)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if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][j] != 0)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adjacencyList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].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push_back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(j);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return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adjacencyList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void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printAdjacencyList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(const vector&lt;vector&lt;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&gt;&gt;&amp;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adjacencyList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size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adjacencyList.size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Вершина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&lt;&lt; ": ";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adjacencyList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].size(); j++)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adjacencyList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][j] &lt;&lt; " ";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lastRenderedPageBreak/>
        <w:t>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main()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setlocale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LC_ALL, "Russian");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srand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time(0));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size;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Введите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размер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матрицы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смежности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G1: ";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cin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&gt;&gt;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size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// Создаем матрицу смежности и заполняем случайными числами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&gt;&gt;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(size, 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&gt;(size, 0));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j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+ 1; j &lt; size; j++)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randomNum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(0, 1);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][j]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randomNum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[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j][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randomNum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size1;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"Введите размер матрицы смежности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G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2: ";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cin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&gt;&gt; size1;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&gt;&gt; adjacencyMatrix1(size1, 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&gt;(size1, 0));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 size1;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for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j = 0; j &lt; size1; j++)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if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!= j)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randomNum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(0, 1);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adjacencyMatrix1[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][j]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randomNum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adjacencyMatrix1[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j][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randomNum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;  //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Заполняем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симметричные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элементы</w:t>
      </w:r>
      <w:proofErr w:type="spellEnd"/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&gt;&gt;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adjacencyList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generateAdjacencyList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vector&lt;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&gt;&gt; adjacencyList1 =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generateAdjacencyList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(adjacencyMatrix1);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choice;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&lt;&lt; "====================================================================="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"=======================| Операции с графами |========================"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"====================================================================="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do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"1. Отождествление вершин"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"2. Стягивание ребра"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"3. Вывод матрицы и списка смежности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G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1"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"4. Вывод матрицы и списка смежности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G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2"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"5. Расщепление вершины"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"6. Объединение графов"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"7. Пересечение графов"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"8. Кольцевая сумма"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"0. Выход"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"Выберите операцию: ";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cin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&gt;&gt; choice;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switch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(choice)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case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1: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vertex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1,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vertex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2;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"Введите номера вершин для отождествления: ";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cin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&gt;&gt; vertex1 &gt;&gt; vertex2;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if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(vertex1 &gt;= 0 &amp;&amp; vertex1 &lt; size &amp;&amp; vertex2 &gt;= 0 &amp;&amp; vertex2 &lt; size)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identifyVertices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, vertex1, vertex2);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size--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"Вершины успешно отождествлены!"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else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"Некорректные номера вершин!"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&lt;&lt;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break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case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2: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vertex1, vertex2;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"Введите номера вершин для стягивания ребра: ";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cin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&gt;&gt; vertex1 &gt;&gt; vertex2;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if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(vertex1 &gt;= 0 &amp;&amp; vertex1 &lt; size &amp;&amp; vertex2 &gt;= 0 &amp;&amp; vertex2 &lt; size)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contractEdge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, vertex1, vertex2);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size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++;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"Ребро стянуто и создана новая вершина"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else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"Некорректные номера вершин!"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break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case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3: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"Матрица смежности графа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G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1:"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printMatrix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(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"Список смежности:"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printAdjacencyList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(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adjacencyList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break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case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4: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"Матрица смежности графа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G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2:"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printMatrix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(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1);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"Список смежности:"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printAdjacencyList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adjacencyList1);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break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case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5: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vertex1, vertex2;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"Введите вершины на участке расщепления: ";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cin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&gt;&gt; vertex1 &gt;&gt; vertex2;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if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(vertex1 &gt;= 0 &amp;&amp; vertex1 &lt; size &amp;&amp; vertex2 &gt;= 0 &amp;&amp; vertex2 &lt; size)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abiba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, vertex1, vertex2);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size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++;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"Расщепление выполнено!"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else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"Некорректные номера вершин!"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break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case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6: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mergeGraphs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, adjacencyMatrix1);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break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case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7: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intersectionGraphs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, adjacencyMatrix1);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break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case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8: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XORGraphs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adjacencyMatrix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, adjacencyMatrix1);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break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case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0: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"Выход из программы." &lt;&lt; </w:t>
      </w:r>
      <w:proofErr w:type="spell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break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default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>: {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</w:rPr>
        <w:t xml:space="preserve"> &lt;&lt; "Некорректный выбор операции!" </w:t>
      </w: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&lt;&lt; </w:t>
      </w:r>
      <w:proofErr w:type="spellStart"/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endl</w:t>
      </w:r>
      <w:proofErr w:type="spellEnd"/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break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    }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   } while (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choice !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= 0);</w:t>
      </w: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</w:p>
    <w:p w:rsidR="009A21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gramStart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return</w:t>
      </w:r>
      <w:proofErr w:type="gramEnd"/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 xml:space="preserve"> 0;</w:t>
      </w:r>
    </w:p>
    <w:p w:rsidR="00E97560" w:rsidRPr="009A2160" w:rsidRDefault="009A2160" w:rsidP="009A2160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hAnsi="Cascadia Code" w:cs="Cascadia Code"/>
          <w:bCs/>
          <w:color w:val="000000" w:themeColor="text1"/>
          <w:sz w:val="24"/>
          <w:szCs w:val="24"/>
          <w:lang w:val="en-US"/>
        </w:rPr>
      </w:pPr>
      <w:r w:rsidRPr="009A2160">
        <w:rPr>
          <w:rFonts w:ascii="Cascadia Code" w:eastAsia="Calibri" w:hAnsi="Cascadia Code" w:cs="Cascadia Code"/>
          <w:color w:val="000000" w:themeColor="text1"/>
          <w:sz w:val="24"/>
          <w:szCs w:val="24"/>
          <w:lang w:val="en-US"/>
        </w:rPr>
        <w:t>}</w:t>
      </w:r>
    </w:p>
    <w:sectPr w:rsidR="00E97560" w:rsidRPr="009A2160" w:rsidSect="00180441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D50BFF"/>
    <w:multiLevelType w:val="multilevel"/>
    <w:tmpl w:val="EF6E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3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4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73F3B"/>
    <w:multiLevelType w:val="multilevel"/>
    <w:tmpl w:val="E760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8811DB"/>
    <w:multiLevelType w:val="multilevel"/>
    <w:tmpl w:val="5950A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185244"/>
    <w:multiLevelType w:val="hybridMultilevel"/>
    <w:tmpl w:val="90AE01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0">
    <w:nsid w:val="606A0B20"/>
    <w:multiLevelType w:val="multilevel"/>
    <w:tmpl w:val="F872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9A1269"/>
    <w:multiLevelType w:val="multilevel"/>
    <w:tmpl w:val="B9F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7C1801"/>
    <w:multiLevelType w:val="multilevel"/>
    <w:tmpl w:val="1AE8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000991"/>
    <w:multiLevelType w:val="multilevel"/>
    <w:tmpl w:val="66CC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B92E5B"/>
    <w:multiLevelType w:val="hybridMultilevel"/>
    <w:tmpl w:val="362489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98F35C1"/>
    <w:multiLevelType w:val="multilevel"/>
    <w:tmpl w:val="381E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13"/>
  </w:num>
  <w:num w:numId="5">
    <w:abstractNumId w:val="6"/>
  </w:num>
  <w:num w:numId="6">
    <w:abstractNumId w:val="1"/>
  </w:num>
  <w:num w:numId="7">
    <w:abstractNumId w:val="15"/>
  </w:num>
  <w:num w:numId="8">
    <w:abstractNumId w:val="11"/>
  </w:num>
  <w:num w:numId="9">
    <w:abstractNumId w:val="10"/>
  </w:num>
  <w:num w:numId="10">
    <w:abstractNumId w:val="12"/>
  </w:num>
  <w:num w:numId="11">
    <w:abstractNumId w:val="3"/>
    <w:lvlOverride w:ilvl="0"/>
  </w:num>
  <w:num w:numId="12">
    <w:abstractNumId w:val="9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7"/>
  </w:num>
  <w:num w:numId="15">
    <w:abstractNumId w:val="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3C8E"/>
    <w:rsid w:val="00003B27"/>
    <w:rsid w:val="00011AFA"/>
    <w:rsid w:val="00017341"/>
    <w:rsid w:val="00017E28"/>
    <w:rsid w:val="00052A66"/>
    <w:rsid w:val="00063D7E"/>
    <w:rsid w:val="000E6090"/>
    <w:rsid w:val="000F75EC"/>
    <w:rsid w:val="001032CE"/>
    <w:rsid w:val="0012239D"/>
    <w:rsid w:val="00132760"/>
    <w:rsid w:val="00133756"/>
    <w:rsid w:val="00141C52"/>
    <w:rsid w:val="001614F4"/>
    <w:rsid w:val="00180441"/>
    <w:rsid w:val="001830E9"/>
    <w:rsid w:val="001B0266"/>
    <w:rsid w:val="001B4412"/>
    <w:rsid w:val="001D517A"/>
    <w:rsid w:val="0022589C"/>
    <w:rsid w:val="0029044D"/>
    <w:rsid w:val="00296F97"/>
    <w:rsid w:val="002C4FD8"/>
    <w:rsid w:val="002D3184"/>
    <w:rsid w:val="002E1DF7"/>
    <w:rsid w:val="002E727A"/>
    <w:rsid w:val="002F0D81"/>
    <w:rsid w:val="00331875"/>
    <w:rsid w:val="00344A2E"/>
    <w:rsid w:val="00381548"/>
    <w:rsid w:val="003878AA"/>
    <w:rsid w:val="003D709B"/>
    <w:rsid w:val="004053CD"/>
    <w:rsid w:val="004164E9"/>
    <w:rsid w:val="004427BD"/>
    <w:rsid w:val="00493F55"/>
    <w:rsid w:val="004A43C2"/>
    <w:rsid w:val="004B524B"/>
    <w:rsid w:val="004B6998"/>
    <w:rsid w:val="004B7E7D"/>
    <w:rsid w:val="00503C8E"/>
    <w:rsid w:val="00533A86"/>
    <w:rsid w:val="00542F1E"/>
    <w:rsid w:val="0054457F"/>
    <w:rsid w:val="005552A4"/>
    <w:rsid w:val="005706E7"/>
    <w:rsid w:val="00576175"/>
    <w:rsid w:val="00585A37"/>
    <w:rsid w:val="00594B61"/>
    <w:rsid w:val="005C1EB5"/>
    <w:rsid w:val="005D1288"/>
    <w:rsid w:val="005E596E"/>
    <w:rsid w:val="00610069"/>
    <w:rsid w:val="00611542"/>
    <w:rsid w:val="00645585"/>
    <w:rsid w:val="00655240"/>
    <w:rsid w:val="006E7DB9"/>
    <w:rsid w:val="006F769F"/>
    <w:rsid w:val="007067C9"/>
    <w:rsid w:val="007320E4"/>
    <w:rsid w:val="00755F67"/>
    <w:rsid w:val="007807BA"/>
    <w:rsid w:val="007B0A1B"/>
    <w:rsid w:val="008D1A14"/>
    <w:rsid w:val="00901546"/>
    <w:rsid w:val="00926B5E"/>
    <w:rsid w:val="00941559"/>
    <w:rsid w:val="00955B3A"/>
    <w:rsid w:val="00990787"/>
    <w:rsid w:val="009A2160"/>
    <w:rsid w:val="009C3F89"/>
    <w:rsid w:val="00A50A14"/>
    <w:rsid w:val="00A55F6D"/>
    <w:rsid w:val="00A81BAD"/>
    <w:rsid w:val="00AD656F"/>
    <w:rsid w:val="00AE1167"/>
    <w:rsid w:val="00AE41EF"/>
    <w:rsid w:val="00AF4384"/>
    <w:rsid w:val="00B048D5"/>
    <w:rsid w:val="00B11995"/>
    <w:rsid w:val="00B35432"/>
    <w:rsid w:val="00B419B5"/>
    <w:rsid w:val="00B90BDC"/>
    <w:rsid w:val="00B923A3"/>
    <w:rsid w:val="00B95EBF"/>
    <w:rsid w:val="00BC0982"/>
    <w:rsid w:val="00BC5DA2"/>
    <w:rsid w:val="00BE2051"/>
    <w:rsid w:val="00BF17BC"/>
    <w:rsid w:val="00C17ACC"/>
    <w:rsid w:val="00C3323A"/>
    <w:rsid w:val="00C65DFF"/>
    <w:rsid w:val="00CA4610"/>
    <w:rsid w:val="00CB6C0D"/>
    <w:rsid w:val="00CD5F5F"/>
    <w:rsid w:val="00CE5066"/>
    <w:rsid w:val="00D13AD2"/>
    <w:rsid w:val="00D52C68"/>
    <w:rsid w:val="00D628B6"/>
    <w:rsid w:val="00D62BCC"/>
    <w:rsid w:val="00D65184"/>
    <w:rsid w:val="00DA3DE2"/>
    <w:rsid w:val="00DF7030"/>
    <w:rsid w:val="00E23E44"/>
    <w:rsid w:val="00E25A8A"/>
    <w:rsid w:val="00E26F53"/>
    <w:rsid w:val="00E563EF"/>
    <w:rsid w:val="00E63B17"/>
    <w:rsid w:val="00E97560"/>
    <w:rsid w:val="00EF37F6"/>
    <w:rsid w:val="00EF5D1F"/>
    <w:rsid w:val="00F40544"/>
    <w:rsid w:val="00F516B1"/>
    <w:rsid w:val="00F84E3E"/>
    <w:rsid w:val="00F90AF2"/>
    <w:rsid w:val="00FA638F"/>
    <w:rsid w:val="00FC0D34"/>
    <w:rsid w:val="00FD4FC1"/>
    <w:rsid w:val="00FE3C48"/>
    <w:rsid w:val="00FE4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75"/>
        <o:r id="V:Rule2" type="connector" idref="#_x0000_s1146">
          <o:proxy start="" idref="#_x0000_s1143" connectloc="1"/>
          <o:proxy end="" idref="#_x0000_s1144" connectloc="1"/>
        </o:r>
        <o:r id="V:Rule3" type="connector" idref="#_x0000_s1139">
          <o:proxy start="" idref="#_x0000_s1136" connectloc="1"/>
          <o:proxy end="" idref="#_x0000_s1137" connectloc="1"/>
        </o:r>
        <o:r id="V:Rule4" type="connector" idref="#_x0000_s1086"/>
        <o:r id="V:Rule5" type="connector" idref="#_x0000_s1097">
          <o:proxy start="" idref="#_x0000_s1094" connectloc="1"/>
          <o:proxy end="" idref="#_x0000_s1095" connectloc="1"/>
        </o:r>
        <o:r id="V:Rule6" type="connector" idref="#_x0000_s1080"/>
        <o:r id="V:Rule7" type="connector" idref="#_x0000_s1030">
          <o:proxy start="" idref="#_x0000_s1028" connectloc="0"/>
          <o:proxy end="" idref="#_x0000_s1029" connectloc="0"/>
        </o:r>
        <o:r id="V:Rule8" type="connector" idref="#_x0000_s1118">
          <o:proxy start="" idref="#_x0000_s1116" connectloc="0"/>
          <o:proxy end="" idref="#_x0000_s1117" connectloc="0"/>
        </o:r>
        <o:r id="V:Rule9" type="connector" idref="#_x0000_s1124">
          <o:proxy start="" idref="#_x0000_s1122" connectloc="0"/>
          <o:proxy end="" idref="#_x0000_s1123" connectloc="0"/>
        </o:r>
        <o:r id="V:Rule10" type="connector" idref="#_x0000_s1149"/>
        <o:r id="V:Rule11" type="connector" idref="#_x0000_s1084"/>
        <o:r id="V:Rule12" type="connector" idref="#_x0000_s1068"/>
        <o:r id="V:Rule13" type="connector" idref="#_x0000_s1051">
          <o:proxy start="" idref="#_x0000_s1049" connectloc="0"/>
          <o:proxy end="" idref="#_x0000_s1050" connectloc="0"/>
        </o:r>
        <o:r id="V:Rule14" type="connector" idref="#_x0000_s1138">
          <o:proxy start="" idref="#_x0000_s1136" connectloc="0"/>
          <o:proxy end="" idref="#_x0000_s1137" connectloc="0"/>
        </o:r>
        <o:r id="V:Rule15" type="connector" idref="#_x0000_s1113">
          <o:proxy start="" idref="#_x0000_s1094" connectloc="1"/>
          <o:proxy end="" idref="#_x0000_s1095" connectloc="0"/>
        </o:r>
        <o:r id="V:Rule16" type="connector" idref="#_x0000_s1088"/>
        <o:r id="V:Rule17" type="connector" idref="#_x0000_s1031">
          <o:proxy start="" idref="#_x0000_s1028" connectloc="1"/>
          <o:proxy end="" idref="#_x0000_s1029" connectloc="1"/>
        </o:r>
        <o:r id="V:Rule18" type="connector" idref="#_x0000_s1119">
          <o:proxy start="" idref="#_x0000_s1116" connectloc="0"/>
          <o:proxy end="" idref="#_x0000_s1121" connectloc="0"/>
        </o:r>
        <o:r id="V:Rule19" type="connector" idref="#_x0000_s1142"/>
        <o:r id="V:Rule20" type="connector" idref="#_x0000_s1046">
          <o:proxy start="" idref="#_x0000_s1028" connectloc="1"/>
          <o:proxy end="" idref="#_x0000_s1029" connectloc="0"/>
        </o:r>
        <o:r id="V:Rule21" type="connector" idref="#_x0000_s1145">
          <o:proxy start="" idref="#_x0000_s1143" connectloc="0"/>
          <o:proxy end="" idref="#_x0000_s1144" connectloc="0"/>
        </o:r>
        <o:r id="V:Rule22" type="connector" idref="#_x0000_s1085"/>
        <o:r id="V:Rule23" type="connector" idref="#_x0000_s1096">
          <o:proxy start="" idref="#_x0000_s1094" connectloc="0"/>
          <o:proxy end="" idref="#_x0000_s1095" connectloc="0"/>
        </o:r>
        <o:r id="V:Rule24" type="connector" idref="#_x0000_s1052">
          <o:proxy start="" idref="#_x0000_s1049" connectloc="0"/>
          <o:proxy end="" idref="#_x0000_s1054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0E9"/>
    <w:pPr>
      <w:spacing w:after="60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1032CE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C8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2"/>
    <w:next w:val="a"/>
    <w:link w:val="30"/>
    <w:qFormat/>
    <w:rsid w:val="00503C8E"/>
    <w:pPr>
      <w:spacing w:before="360" w:after="240"/>
      <w:ind w:left="709" w:right="709" w:firstLine="0"/>
      <w:jc w:val="left"/>
      <w:outlineLvl w:val="2"/>
    </w:pPr>
    <w:rPr>
      <w:rFonts w:ascii="Arial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503C8E"/>
    <w:rPr>
      <w:rFonts w:ascii="Arial" w:eastAsia="Times New Roman" w:hAnsi="Arial" w:cs="Arial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503C8E"/>
    <w:pPr>
      <w:ind w:left="720"/>
      <w:contextualSpacing/>
    </w:pPr>
  </w:style>
  <w:style w:type="paragraph" w:styleId="a4">
    <w:name w:val="Обычный (Интернет)"/>
    <w:basedOn w:val="a"/>
    <w:uiPriority w:val="99"/>
    <w:unhideWhenUsed/>
    <w:rsid w:val="00503C8E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5">
    <w:name w:val="Body Text Indent"/>
    <w:basedOn w:val="a"/>
    <w:link w:val="a6"/>
    <w:semiHidden/>
    <w:unhideWhenUsed/>
    <w:rsid w:val="00503C8E"/>
    <w:rPr>
      <w:b/>
      <w:i/>
    </w:rPr>
  </w:style>
  <w:style w:type="character" w:customStyle="1" w:styleId="a6">
    <w:name w:val="Основной текст с отступом Знак"/>
    <w:link w:val="a5"/>
    <w:semiHidden/>
    <w:rsid w:val="00503C8E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semiHidden/>
    <w:rsid w:val="00503C8E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03C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03C8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link w:val="10"/>
    <w:uiPriority w:val="9"/>
    <w:rsid w:val="001032CE"/>
    <w:rPr>
      <w:rFonts w:ascii="Cambria" w:eastAsia="Times New Roman" w:hAnsi="Cambria" w:cs="Times New Roman"/>
      <w:color w:val="365F91"/>
      <w:sz w:val="32"/>
      <w:szCs w:val="32"/>
      <w:lang w:eastAsia="ru-RU"/>
    </w:rPr>
  </w:style>
  <w:style w:type="character" w:styleId="a9">
    <w:name w:val="Hyperlink"/>
    <w:uiPriority w:val="99"/>
    <w:semiHidden/>
    <w:unhideWhenUsed/>
    <w:rsid w:val="00B11995"/>
    <w:rPr>
      <w:color w:val="0000FF"/>
      <w:u w:val="single"/>
    </w:rPr>
  </w:style>
  <w:style w:type="character" w:customStyle="1" w:styleId="apple-tab-span">
    <w:name w:val="apple-tab-span"/>
    <w:basedOn w:val="a0"/>
    <w:rsid w:val="00BC5DA2"/>
  </w:style>
  <w:style w:type="paragraph" w:customStyle="1" w:styleId="aa">
    <w:name w:val="Рисунок"/>
    <w:basedOn w:val="a"/>
    <w:rsid w:val="00955B3A"/>
    <w:pPr>
      <w:spacing w:before="120" w:after="120"/>
      <w:ind w:firstLine="0"/>
      <w:jc w:val="center"/>
    </w:pPr>
    <w:rPr>
      <w:sz w:val="24"/>
      <w:szCs w:val="24"/>
    </w:rPr>
  </w:style>
  <w:style w:type="paragraph" w:customStyle="1" w:styleId="1">
    <w:name w:val="список1"/>
    <w:basedOn w:val="a"/>
    <w:rsid w:val="00955B3A"/>
    <w:pPr>
      <w:numPr>
        <w:numId w:val="12"/>
      </w:numPr>
      <w:snapToGrid w:val="0"/>
      <w:spacing w:after="0" w:line="360" w:lineRule="auto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6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6.wmf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8.png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2E818-4E3F-452F-A6C4-FFD3426B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7_2 (1).docx</Template>
  <TotalTime>0</TotalTime>
  <Pages>17</Pages>
  <Words>2398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Алекандр Матросов</cp:lastModifiedBy>
  <cp:revision>2</cp:revision>
  <dcterms:created xsi:type="dcterms:W3CDTF">2023-10-23T17:10:00Z</dcterms:created>
  <dcterms:modified xsi:type="dcterms:W3CDTF">2023-10-23T17:10:00Z</dcterms:modified>
</cp:coreProperties>
</file>